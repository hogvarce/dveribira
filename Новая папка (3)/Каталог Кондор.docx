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E9" w:rsidRPr="000438D1" w:rsidRDefault="005519E9" w:rsidP="000438D1">
      <w:pPr>
        <w:jc w:val="center"/>
        <w:rPr>
          <w:sz w:val="40"/>
          <w:szCs w:val="40"/>
        </w:rPr>
      </w:pPr>
      <w:r w:rsidRPr="000438D1">
        <w:rPr>
          <w:sz w:val="40"/>
          <w:szCs w:val="40"/>
        </w:rPr>
        <w:t>Каталог Кондор.</w:t>
      </w:r>
    </w:p>
    <w:p w:rsidR="005519E9" w:rsidRPr="00E9708E" w:rsidRDefault="005519E9" w:rsidP="00652EB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  <w:r w:rsidRPr="00E9708E">
        <w:rPr>
          <w:rFonts w:ascii="Times New Roman" w:hAnsi="Times New Roman" w:cs="Times New Roman"/>
          <w:sz w:val="24"/>
          <w:szCs w:val="24"/>
          <w:lang w:eastAsia="ru-RU"/>
        </w:rPr>
        <w:t>Внешняя сторона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</w:t>
      </w:r>
      <w:r w:rsidRPr="00E9708E">
        <w:rPr>
          <w:rFonts w:ascii="Times New Roman" w:hAnsi="Times New Roman" w:cs="Times New Roman"/>
          <w:sz w:val="24"/>
          <w:szCs w:val="24"/>
          <w:lang w:eastAsia="ru-RU"/>
        </w:rPr>
        <w:t>Внутренняя сторона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9"/>
      </w:tblGrid>
      <w:tr w:rsidR="005519E9" w:rsidRPr="004D715D">
        <w:trPr>
          <w:trHeight w:val="6367"/>
        </w:trPr>
        <w:tc>
          <w:tcPr>
            <w:tcW w:w="5188" w:type="dxa"/>
          </w:tcPr>
          <w:p w:rsidR="005519E9" w:rsidRPr="007A2C6D" w:rsidRDefault="005519E9" w:rsidP="007A2C6D">
            <w:pPr>
              <w:spacing w:before="100" w:beforeAutospacing="1" w:after="100" w:afterAutospacing="1" w:line="240" w:lineRule="auto"/>
              <w:outlineLvl w:val="0"/>
              <w:rPr>
                <w:rFonts w:ascii="Times New Roman" w:hAnsi="Times New Roman" w:cs="Times New Roman"/>
                <w:b/>
                <w:bCs/>
                <w:kern w:val="36"/>
                <w:sz w:val="32"/>
                <w:szCs w:val="32"/>
                <w:lang w:eastAsia="ru-RU"/>
              </w:rPr>
            </w:pPr>
            <w:r w:rsidRPr="007A2C6D">
              <w:rPr>
                <w:rFonts w:ascii="Times New Roman" w:hAnsi="Times New Roman" w:cs="Times New Roman"/>
                <w:b/>
                <w:bCs/>
                <w:kern w:val="36"/>
                <w:sz w:val="32"/>
                <w:szCs w:val="32"/>
                <w:lang w:eastAsia="ru-RU"/>
              </w:rPr>
              <w:t>Кондор Престиж</w:t>
            </w:r>
          </w:p>
          <w:p w:rsidR="005519E9" w:rsidRPr="007A2C6D" w:rsidRDefault="005519E9" w:rsidP="007A2C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A2C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Однолистовая входная дверь с порошково-полимерным покрытием цвета «черный шелк» и зеркалом 330х1330 мм. Два стандартных цвета внутренний МДФ панели – «Венге» или «Беленый дуб» на выбор.</w:t>
            </w:r>
          </w:p>
          <w:tbl>
            <w:tblPr>
              <w:tblW w:w="49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1303"/>
              <w:gridCol w:w="3670"/>
            </w:tblGrid>
            <w:tr w:rsidR="005519E9" w:rsidRPr="004D715D">
              <w:trPr>
                <w:trHeight w:val="297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Страна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Россия</w:t>
                  </w:r>
                </w:p>
              </w:tc>
            </w:tr>
            <w:tr w:rsidR="005519E9" w:rsidRPr="004D715D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Гарантия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10 лет</w:t>
                  </w:r>
                </w:p>
              </w:tc>
            </w:tr>
            <w:tr w:rsidR="005519E9" w:rsidRPr="004D715D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Сталь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1 лист х 1.8 мм </w:t>
                  </w:r>
                </w:p>
              </w:tc>
            </w:tr>
            <w:tr w:rsidR="005519E9" w:rsidRPr="004D715D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Замки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Kale 252, Kale 257 </w:t>
                  </w:r>
                </w:p>
              </w:tc>
            </w:tr>
            <w:tr w:rsidR="005519E9" w:rsidRPr="004D715D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Фурнитура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Хром, Серебро </w:t>
                  </w:r>
                </w:p>
              </w:tc>
            </w:tr>
            <w:tr w:rsidR="005519E9" w:rsidRPr="004D715D">
              <w:trPr>
                <w:trHeight w:val="554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Размеры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7A2C6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A2C6D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860 х 2050 мм 960 х 2050 мм 990 х 2090 мм</w:t>
                  </w:r>
                </w:p>
              </w:tc>
            </w:tr>
          </w:tbl>
          <w:p w:rsidR="005519E9" w:rsidRDefault="005519E9" w:rsidP="004D358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519E9" w:rsidRPr="00FC267F" w:rsidRDefault="005519E9" w:rsidP="004D35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19500 руб.</w:t>
            </w:r>
          </w:p>
          <w:p w:rsidR="005519E9" w:rsidRPr="004D715D" w:rsidRDefault="005519E9" w:rsidP="00FC267F">
            <w:pPr>
              <w:pStyle w:val="Heading2"/>
            </w:pPr>
            <w:r w:rsidRPr="004D715D">
              <w:t>Описание :</w:t>
            </w:r>
          </w:p>
          <w:p w:rsidR="005519E9" w:rsidRDefault="005519E9" w:rsidP="004D358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519E9" w:rsidRPr="00E9708E" w:rsidRDefault="005519E9" w:rsidP="00E9708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</w:p>
    <w:p w:rsidR="005519E9" w:rsidRPr="00E9708E" w:rsidRDefault="005519E9" w:rsidP="00E9708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51245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xterior_view" o:spid="_x0000_i1025" type="#_x0000_t75" alt="Внешняя сторона двери Кондор Престиж" style="width:135pt;height:299.25pt;visibility:visible">
            <v:imagedata r:id="rId4" o:title=""/>
          </v:shape>
        </w:pict>
      </w:r>
      <w:r w:rsidRPr="00C51245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interrior_view" o:spid="_x0000_i1026" type="#_x0000_t75" alt="Внутренняя сторона двери Кондор Престиж" style="width:135pt;height:299.25pt;visibility:visible">
            <v:imagedata r:id="rId5" o:title=""/>
          </v:shape>
        </w:pict>
      </w:r>
    </w:p>
    <w:p w:rsidR="005519E9" w:rsidRDefault="005519E9" w:rsidP="00835E3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519E9" w:rsidRDefault="005519E9" w:rsidP="00C865B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9708E">
        <w:rPr>
          <w:rFonts w:ascii="Times New Roman" w:hAnsi="Times New Roman" w:cs="Times New Roman"/>
          <w:sz w:val="24"/>
          <w:szCs w:val="24"/>
          <w:lang w:eastAsia="ru-RU"/>
        </w:rPr>
        <w:t xml:space="preserve">Цвет: </w:t>
      </w:r>
      <w:hyperlink r:id="rId6" w:anchor="1" w:history="1">
        <w:r w:rsidRPr="00C51245">
          <w:rPr>
            <w:rFonts w:ascii="Times New Roman" w:hAnsi="Times New Roman" w:cs="Times New Roman"/>
            <w:noProof/>
            <w:color w:val="0000FF"/>
            <w:sz w:val="24"/>
            <w:szCs w:val="24"/>
            <w:lang w:eastAsia="ru-RU"/>
          </w:rPr>
          <w:pict>
            <v:shape id="Рисунок 3" o:spid="_x0000_i1027" type="#_x0000_t75" alt="Панель Черный шелк" href="http://www.dverikondor.ru/modeli_i_ceny/kondor_p" style="width:23.25pt;height:23.25pt;visibility:visible" o:button="t">
              <v:fill o:detectmouseclick="t"/>
              <v:imagedata r:id="rId7" o:title=""/>
            </v:shape>
          </w:pic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 xml:space="preserve">  Черный шелк        </w:t>
      </w:r>
      <w:r w:rsidRPr="00E9708E">
        <w:rPr>
          <w:rFonts w:ascii="Times New Roman" w:hAnsi="Times New Roman" w:cs="Times New Roman"/>
          <w:sz w:val="24"/>
          <w:szCs w:val="24"/>
          <w:lang w:eastAsia="ru-RU"/>
        </w:rPr>
        <w:t xml:space="preserve">Цвет: </w:t>
      </w:r>
      <w:hyperlink r:id="rId8" w:anchor="1" w:history="1">
        <w:hyperlink r:id="rId9" w:anchor="1" w:history="1">
          <w:r w:rsidRPr="00C51245">
            <w:rPr>
              <w:rFonts w:ascii="Times New Roman" w:hAnsi="Times New Roman" w:cs="Times New Roman"/>
              <w:noProof/>
              <w:color w:val="0000FF"/>
              <w:sz w:val="24"/>
              <w:szCs w:val="24"/>
              <w:lang w:eastAsia="ru-RU"/>
            </w:rPr>
            <w:pict>
              <v:shape id="Рисунок 4" o:spid="_x0000_i1028" type="#_x0000_t75" alt="Панель Беленый дуб" href="http://www.dverikondor.ru/modeli_i_ceny/kondor_p" style="width:23.25pt;height:23.25pt;visibility:visible" o:button="t">
                <v:fill o:detectmouseclick="t"/>
                <v:imagedata r:id="rId10" o:title=""/>
              </v:shape>
            </w:pict>
          </w:r>
        </w:hyperlink>
        <w:r w:rsidRPr="00E9708E">
          <w:rPr>
            <w:rFonts w:ascii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 xml:space="preserve"> Беленый дуб</w:t>
      </w:r>
    </w:p>
    <w:p w:rsidR="005519E9" w:rsidRDefault="005519E9" w:rsidP="00C865B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</w:t>
      </w:r>
      <w:hyperlink r:id="rId11" w:anchor="2" w:history="1">
        <w:hyperlink r:id="rId12" w:anchor="2" w:history="1">
          <w:r w:rsidRPr="00C51245">
            <w:rPr>
              <w:rFonts w:ascii="Times New Roman" w:hAnsi="Times New Roman" w:cs="Times New Roman"/>
              <w:noProof/>
              <w:color w:val="0000FF"/>
              <w:sz w:val="24"/>
              <w:szCs w:val="24"/>
              <w:lang w:eastAsia="ru-RU"/>
            </w:rPr>
            <w:pict>
              <v:shape id="Рисунок 5" o:spid="_x0000_i1029" type="#_x0000_t75" alt="Панель Венге" href="http://www.dverikondor.ru/modeli_i_ceny/kondor_p" style="width:23.25pt;height:23.25pt;visibility:visible" o:button="t">
                <v:fill o:detectmouseclick="t"/>
                <v:imagedata r:id="rId13" o:title=""/>
              </v:shape>
            </w:pict>
          </w:r>
        </w:hyperlink>
        <w:r w:rsidRPr="00E9708E">
          <w:rPr>
            <w:rFonts w:ascii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Венге</w:t>
      </w:r>
    </w:p>
    <w:p w:rsidR="005519E9" w:rsidRPr="00E9708E" w:rsidRDefault="005519E9" w:rsidP="00C865B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519E9" w:rsidRPr="00E9708E" w:rsidRDefault="005519E9" w:rsidP="00835E3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</w:p>
    <w:p w:rsidR="005519E9" w:rsidRDefault="005519E9" w:rsidP="00C3781F">
      <w:pPr>
        <w:tabs>
          <w:tab w:val="center" w:pos="5669"/>
          <w:tab w:val="left" w:pos="9350"/>
        </w:tabs>
      </w:pPr>
      <w:r>
        <w:t xml:space="preserve">       Внешняя сторона                     Внутренняя сторона</w:t>
      </w:r>
      <w:r>
        <w:tab/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D715D">
        <w:trPr>
          <w:trHeight w:val="6367"/>
        </w:trPr>
        <w:tc>
          <w:tcPr>
            <w:tcW w:w="5188" w:type="dxa"/>
          </w:tcPr>
          <w:p w:rsidR="005519E9" w:rsidRPr="00C3781F" w:rsidRDefault="005519E9" w:rsidP="00C3781F">
            <w:pPr>
              <w:spacing w:before="100" w:beforeAutospacing="1" w:after="100" w:afterAutospacing="1" w:line="240" w:lineRule="auto"/>
              <w:outlineLvl w:val="0"/>
              <w:rPr>
                <w:rFonts w:ascii="Times New Roman" w:hAnsi="Times New Roman" w:cs="Times New Roman"/>
                <w:b/>
                <w:bCs/>
                <w:kern w:val="36"/>
                <w:sz w:val="32"/>
                <w:szCs w:val="32"/>
                <w:lang w:eastAsia="ru-RU"/>
              </w:rPr>
            </w:pPr>
            <w:r w:rsidRPr="00C3781F">
              <w:rPr>
                <w:rFonts w:ascii="Times New Roman" w:hAnsi="Times New Roman" w:cs="Times New Roman"/>
                <w:b/>
                <w:bCs/>
                <w:kern w:val="36"/>
                <w:sz w:val="32"/>
                <w:szCs w:val="32"/>
                <w:lang w:eastAsia="ru-RU"/>
              </w:rPr>
              <w:t>Кондор X2</w:t>
            </w:r>
          </w:p>
          <w:p w:rsidR="005519E9" w:rsidRPr="00C3781F" w:rsidRDefault="005519E9" w:rsidP="00C3781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378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Входная дверь с одним металлическим листом. С внешней стороны установлена фрезерованная МДФ панель цвета «Венге», с внутренней — МДФ панель цвета «Беленый дуб».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1303"/>
              <w:gridCol w:w="3669"/>
            </w:tblGrid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Страна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Россия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Гарантия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10 лет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Сталь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1 лист х 1.5 мм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Замки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Kale 252, Kale 257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Фурнитура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Хром, Серебро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Размеры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C3781F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781F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860 х 2050 мм 900 х 2050 мм 960 х 2050 мм 990 х 2090 мм</w:t>
                  </w:r>
                </w:p>
              </w:tc>
            </w:tr>
          </w:tbl>
          <w:p w:rsidR="005519E9" w:rsidRDefault="005519E9" w:rsidP="0073158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519E9" w:rsidRPr="00FC267F" w:rsidRDefault="005519E9" w:rsidP="0073158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22000 руб.</w:t>
            </w:r>
          </w:p>
          <w:p w:rsidR="005519E9" w:rsidRPr="004D715D" w:rsidRDefault="005519E9" w:rsidP="00731587">
            <w:pPr>
              <w:pStyle w:val="Heading2"/>
            </w:pPr>
            <w:r w:rsidRPr="004D715D">
              <w:t>Описание :</w:t>
            </w:r>
          </w:p>
          <w:p w:rsidR="005519E9" w:rsidRDefault="005519E9" w:rsidP="0073158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519E9" w:rsidRDefault="005519E9" w:rsidP="004353A0">
      <w:pPr>
        <w:spacing w:after="0" w:line="240" w:lineRule="auto"/>
        <w:rPr>
          <w:noProof/>
          <w:lang w:eastAsia="ru-RU"/>
        </w:rPr>
      </w:pPr>
      <w:r w:rsidRPr="00C51245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30" type="#_x0000_t75" alt="Внешняя сторона двери Кондор X2" style="width:129pt;height:283.5pt;visibility:visible">
            <v:imagedata r:id="rId14" o:title=""/>
          </v:shape>
        </w:pict>
      </w:r>
      <w:r w:rsidRPr="004353A0">
        <w:rPr>
          <w:noProof/>
          <w:lang w:eastAsia="ru-RU"/>
        </w:rPr>
        <w:t xml:space="preserve"> </w:t>
      </w:r>
      <w:r w:rsidRPr="00C51245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31" type="#_x0000_t75" alt="Внутренняя сторона двери Кондор X2" style="width:129pt;height:283.5pt;visibility:visible">
            <v:imagedata r:id="rId15" o:title=""/>
          </v:shape>
        </w:pict>
      </w:r>
    </w:p>
    <w:p w:rsidR="005519E9" w:rsidRDefault="005519E9" w:rsidP="004353A0">
      <w:pPr>
        <w:spacing w:after="0" w:line="240" w:lineRule="auto"/>
        <w:rPr>
          <w:noProof/>
          <w:lang w:eastAsia="ru-RU"/>
        </w:rPr>
      </w:pPr>
    </w:p>
    <w:p w:rsidR="005519E9" w:rsidRDefault="005519E9" w:rsidP="009108C3">
      <w:r>
        <w:t xml:space="preserve">Цвет: </w:t>
      </w:r>
      <w:hyperlink r:id="rId16" w:anchor="1" w:history="1">
        <w:r w:rsidRPr="00C51245">
          <w:rPr>
            <w:noProof/>
            <w:color w:val="0000FF"/>
            <w:lang w:eastAsia="ru-RU"/>
          </w:rPr>
          <w:pict>
            <v:shape id="_x0000_i1032" type="#_x0000_t75" alt="Панель Венге" href="http://www.dverikondor.ru/modeli_i_ceny/ko" style="width:23.25pt;height:23.25pt;visibility:visible" o:button="t">
              <v:fill o:detectmouseclick="t"/>
              <v:imagedata r:id="rId13" o:title=""/>
            </v:shape>
          </w:pict>
        </w:r>
      </w:hyperlink>
      <w:r w:rsidRPr="0003057D">
        <w:t xml:space="preserve">  </w:t>
      </w:r>
      <w:r>
        <w:t xml:space="preserve">Венге                      Цвет: </w:t>
      </w:r>
      <w:hyperlink r:id="rId17" w:anchor="1" w:history="1">
        <w:hyperlink r:id="rId18" w:anchor="1" w:history="1">
          <w:r w:rsidRPr="00C51245">
            <w:rPr>
              <w:noProof/>
              <w:color w:val="0000FF"/>
              <w:lang w:eastAsia="ru-RU"/>
            </w:rPr>
            <w:pict>
              <v:shape id="_x0000_i1033" type="#_x0000_t75" alt="Панель Беленый дуб" href="http://www.dverikondor.ru/modeli_i_ceny/ko" style="width:23.25pt;height:23.25pt;visibility:visible" o:button="t">
                <v:fill o:detectmouseclick="t"/>
                <v:imagedata r:id="rId10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Беленый дуб</w:t>
      </w:r>
    </w:p>
    <w:p w:rsidR="005519E9" w:rsidRDefault="005519E9" w:rsidP="0003057D"/>
    <w:p w:rsidR="005519E9" w:rsidRPr="00E9708E" w:rsidRDefault="005519E9" w:rsidP="00595B2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  <w:r w:rsidRPr="00E9708E">
        <w:rPr>
          <w:rFonts w:ascii="Times New Roman" w:hAnsi="Times New Roman" w:cs="Times New Roman"/>
          <w:sz w:val="24"/>
          <w:szCs w:val="24"/>
          <w:lang w:eastAsia="ru-RU"/>
        </w:rPr>
        <w:t>Внешняя сторона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</w:t>
      </w:r>
      <w:r w:rsidRPr="00E9708E">
        <w:rPr>
          <w:rFonts w:ascii="Times New Roman" w:hAnsi="Times New Roman" w:cs="Times New Roman"/>
          <w:sz w:val="24"/>
          <w:szCs w:val="24"/>
          <w:lang w:eastAsia="ru-RU"/>
        </w:rPr>
        <w:t>Внутренняя сторона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D715D">
        <w:trPr>
          <w:trHeight w:val="6367"/>
        </w:trPr>
        <w:tc>
          <w:tcPr>
            <w:tcW w:w="5188" w:type="dxa"/>
          </w:tcPr>
          <w:p w:rsidR="005519E9" w:rsidRPr="004D715D" w:rsidRDefault="005519E9" w:rsidP="00E775C1">
            <w:pPr>
              <w:spacing w:after="0" w:line="240" w:lineRule="auto"/>
              <w:ind w:left="158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715D">
              <w:rPr>
                <w:rFonts w:ascii="Arial" w:hAnsi="Arial" w:cs="Arial"/>
                <w:b/>
                <w:bCs/>
                <w:sz w:val="32"/>
                <w:szCs w:val="32"/>
              </w:rPr>
              <w:t>Кондор-Барьер</w:t>
            </w:r>
          </w:p>
          <w:p w:rsidR="005519E9" w:rsidRPr="004D715D" w:rsidRDefault="005519E9" w:rsidP="00595B26">
            <w:pPr>
              <w:spacing w:after="0" w:line="240" w:lineRule="auto"/>
              <w:ind w:left="158"/>
              <w:rPr>
                <w:rFonts w:ascii="Arial" w:hAnsi="Arial" w:cs="Arial"/>
                <w:sz w:val="24"/>
                <w:szCs w:val="24"/>
              </w:rPr>
            </w:pPr>
          </w:p>
          <w:p w:rsidR="005519E9" w:rsidRPr="004D715D" w:rsidRDefault="005519E9" w:rsidP="00595B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715D">
              <w:rPr>
                <w:rFonts w:ascii="Times New Roman" w:hAnsi="Times New Roman" w:cs="Times New Roman"/>
                <w:sz w:val="24"/>
                <w:szCs w:val="24"/>
              </w:rPr>
              <w:t>Надежная входная двухлистовая дверь с двумя замками – Барьер 4 и Kale. С внутренний стороны установлена МДФ панель цвета «Венге».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1303"/>
              <w:gridCol w:w="3669"/>
            </w:tblGrid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Страна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Россия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Гарантия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лет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Сталь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 листа х 1.5 мм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Замки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Барьер 4, Kale 252 R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Фурнитура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Хром, Серебро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Размеры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71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780 х 2000 мм 860 х 2050 мм 900 х 2050 мм 960 х 2050 мм 990 х 2090 мм</w:t>
                  </w:r>
                </w:p>
              </w:tc>
            </w:tr>
          </w:tbl>
          <w:p w:rsidR="005519E9" w:rsidRDefault="005519E9" w:rsidP="0073158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519E9" w:rsidRPr="00FC267F" w:rsidRDefault="005519E9" w:rsidP="0073158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19600 руб.</w:t>
            </w:r>
          </w:p>
          <w:p w:rsidR="005519E9" w:rsidRPr="004D715D" w:rsidRDefault="005519E9" w:rsidP="00731587">
            <w:pPr>
              <w:pStyle w:val="Heading2"/>
            </w:pPr>
            <w:r w:rsidRPr="004D715D">
              <w:t>Описание :</w:t>
            </w:r>
          </w:p>
          <w:p w:rsidR="005519E9" w:rsidRDefault="005519E9" w:rsidP="0073158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519E9" w:rsidRDefault="005519E9" w:rsidP="00595B26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</w:p>
    <w:p w:rsidR="005519E9" w:rsidRPr="00E9708E" w:rsidRDefault="005519E9" w:rsidP="00595B2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pict>
          <v:shape id="_x0000_i1034" type="#_x0000_t75" alt="Внешняя сторона двери Кондор Барьер" style="width:135pt;height:299.25pt;visibility:visible">
            <v:imagedata r:id="rId19" o:title=""/>
          </v:shape>
        </w:pict>
      </w:r>
      <w:r>
        <w:rPr>
          <w:noProof/>
          <w:lang w:eastAsia="ru-RU"/>
        </w:rPr>
        <w:pict>
          <v:shape id="_x0000_i1035" type="#_x0000_t75" alt="Внутренняя сторона двери Кондор Барьер" style="width:135pt;height:299.25pt;visibility:visible">
            <v:imagedata r:id="rId20" o:title=""/>
          </v:shape>
        </w:pic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519E9" w:rsidRDefault="005519E9" w:rsidP="00595B2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519E9" w:rsidRDefault="005519E9" w:rsidP="00233CD3">
      <w:r>
        <w:t xml:space="preserve">Цвет: </w:t>
      </w:r>
      <w:hyperlink r:id="rId21" w:anchor="1" w:history="1">
        <w:hyperlink r:id="rId22" w:anchor="1" w:history="1">
          <w:r w:rsidRPr="00C51245">
            <w:rPr>
              <w:noProof/>
              <w:color w:val="0000FF"/>
              <w:lang w:eastAsia="ru-RU"/>
            </w:rPr>
            <w:pict>
              <v:shape id="Рисунок 18" o:spid="_x0000_i1036" type="#_x0000_t75" alt="Панель Антик-медь" href="http://www.dverikondor.ru/modeli_i_ceny/kondor" style="width:23.25pt;height:23.25pt;visibility:visible" o:button="t">
                <v:fill o:detectmouseclick="t"/>
                <v:imagedata r:id="rId23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Антик-медь               Цвет: </w:t>
      </w:r>
      <w:hyperlink r:id="rId24" w:anchor="1" w:history="1">
        <w:hyperlink r:id="rId25" w:anchor="1" w:history="1">
          <w:r w:rsidRPr="00C51245">
            <w:rPr>
              <w:noProof/>
              <w:color w:val="0000FF"/>
              <w:lang w:eastAsia="ru-RU"/>
            </w:rPr>
            <w:pict>
              <v:shape id="Рисунок 26" o:spid="_x0000_i1037" type="#_x0000_t75" alt="Панель Венге" href="http://www.dverikondor.ru/modeli_i_ceny/kondor" style="width:23.25pt;height:23.25pt;visibility:visible" o:button="t">
                <v:fill o:detectmouseclick="t"/>
                <v:imagedata r:id="rId13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 Венге</w:t>
      </w:r>
    </w:p>
    <w:p w:rsidR="005519E9" w:rsidRPr="00E9708E" w:rsidRDefault="005519E9" w:rsidP="00595B2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519E9" w:rsidRPr="00E9708E" w:rsidRDefault="005519E9" w:rsidP="00595B2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</w:p>
    <w:p w:rsidR="005519E9" w:rsidRDefault="005519E9" w:rsidP="00595B26">
      <w:pPr>
        <w:tabs>
          <w:tab w:val="center" w:pos="5669"/>
          <w:tab w:val="left" w:pos="9350"/>
        </w:tabs>
      </w:pPr>
      <w:r>
        <w:t xml:space="preserve">       Внешняя сторона                     Внутренняя сторона</w:t>
      </w:r>
      <w:r>
        <w:tab/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D715D">
        <w:trPr>
          <w:trHeight w:val="6367"/>
        </w:trPr>
        <w:tc>
          <w:tcPr>
            <w:tcW w:w="5188" w:type="dxa"/>
          </w:tcPr>
          <w:p w:rsidR="005519E9" w:rsidRPr="00E775C1" w:rsidRDefault="005519E9" w:rsidP="00E775C1">
            <w:pPr>
              <w:pStyle w:val="Heading1"/>
              <w:rPr>
                <w:sz w:val="32"/>
                <w:szCs w:val="32"/>
              </w:rPr>
            </w:pPr>
            <w:r w:rsidRPr="00E775C1">
              <w:rPr>
                <w:sz w:val="32"/>
                <w:szCs w:val="32"/>
              </w:rPr>
              <w:t>Кондор 5</w:t>
            </w:r>
          </w:p>
          <w:p w:rsidR="005519E9" w:rsidRDefault="005519E9" w:rsidP="00E775C1">
            <w:pPr>
              <w:pStyle w:val="NormalWeb"/>
            </w:pPr>
            <w:r>
              <w:t>Однолистовая входная дверь с МДФ панелью цвета «Махагон» с внутренней стороны. Для подсобных помещений или на время ремонта. Для установки в квартиру рекомендуем дверь Кондор 3.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1116"/>
              <w:gridCol w:w="3856"/>
            </w:tblGrid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Китай                 </w:t>
                  </w:r>
                  <w:r w:rsidRPr="004D715D">
                    <w:rPr>
                      <w:b/>
                      <w:bCs/>
                    </w:rPr>
                    <w:t xml:space="preserve">Гарантия </w:t>
                  </w:r>
                  <w:r w:rsidRPr="004D715D">
                    <w:t>1 год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1 лист х 1.2 мм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MasterKey 252R, MasterKey 257R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Хром, Серебро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>780 х 2000 мм 860 х 2050 мм 900 х 2050 мм 960 х 2050 мм</w:t>
                  </w:r>
                </w:p>
              </w:tc>
            </w:tr>
          </w:tbl>
          <w:p w:rsidR="005519E9" w:rsidRPr="00FC267F" w:rsidRDefault="005519E9" w:rsidP="0073158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17000 руб.</w:t>
            </w:r>
          </w:p>
          <w:p w:rsidR="005519E9" w:rsidRPr="004D715D" w:rsidRDefault="005519E9" w:rsidP="00731587">
            <w:pPr>
              <w:pStyle w:val="Heading2"/>
            </w:pPr>
            <w:r w:rsidRPr="004D715D">
              <w:t>Описание :</w:t>
            </w:r>
          </w:p>
          <w:p w:rsidR="005519E9" w:rsidRDefault="005519E9" w:rsidP="0073158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519E9" w:rsidRDefault="005519E9" w:rsidP="00236DAE">
      <w:pPr>
        <w:spacing w:after="0" w:line="240" w:lineRule="auto"/>
        <w:rPr>
          <w:noProof/>
          <w:lang w:eastAsia="ru-RU"/>
        </w:rPr>
      </w:pPr>
      <w:r w:rsidRPr="00C51245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38" type="#_x0000_t75" alt="Внешняя сторона двери Кондор 5" style="width:135pt;height:296.25pt;visibility:visible">
            <v:imagedata r:id="rId26" o:title=""/>
          </v:shape>
        </w:pict>
      </w:r>
      <w:r w:rsidRPr="00C51245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39" type="#_x0000_t75" alt="Внутренняя сторона двери Кондор 5" style="width:135pt;height:296.25pt;visibility:visible">
            <v:imagedata r:id="rId27" o:title=""/>
          </v:shape>
        </w:pict>
      </w:r>
      <w:r w:rsidRPr="004353A0">
        <w:rPr>
          <w:noProof/>
          <w:lang w:eastAsia="ru-RU"/>
        </w:rPr>
        <w:t xml:space="preserve"> </w:t>
      </w:r>
    </w:p>
    <w:p w:rsidR="005519E9" w:rsidRDefault="005519E9" w:rsidP="00C24D85">
      <w:r>
        <w:t xml:space="preserve">Цвет: </w:t>
      </w:r>
      <w:hyperlink r:id="rId28" w:anchor="1" w:history="1">
        <w:hyperlink r:id="rId29" w:anchor="1" w:history="1">
          <w:r w:rsidRPr="00C51245">
            <w:rPr>
              <w:noProof/>
              <w:color w:val="0000FF"/>
              <w:lang w:eastAsia="ru-RU"/>
            </w:rPr>
            <w:pict>
              <v:shape id="_x0000_i1040" type="#_x0000_t75" alt="Панель Антик-медь" href="http://www.dverikondor.ru/modeli_i_ceny/kondor" style="width:23.25pt;height:23.25pt;visibility:visible" o:button="t">
                <v:fill o:detectmouseclick="t"/>
                <v:imagedata r:id="rId23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Антик-медь               Цвет: </w:t>
      </w:r>
      <w:hyperlink r:id="rId30" w:anchor="1" w:history="1">
        <w:r w:rsidRPr="00C51245">
          <w:rPr>
            <w:noProof/>
            <w:color w:val="0000FF"/>
            <w:lang w:eastAsia="ru-RU"/>
          </w:rPr>
          <w:pict>
            <v:shape id="Рисунок 58" o:spid="_x0000_i1041" type="#_x0000_t75" alt="Панель Махагон" href="http://www.dverikondor.ru/modeli_i_ceny/k" style="width:23.25pt;height:23.25pt;visibility:visible" o:button="t">
              <v:fill o:detectmouseclick="t"/>
              <v:imagedata r:id="rId31" o:title=""/>
            </v:shape>
          </w:pict>
        </w:r>
      </w:hyperlink>
      <w:r w:rsidRPr="006B6480">
        <w:t xml:space="preserve">  </w:t>
      </w:r>
      <w:r>
        <w:t xml:space="preserve">  Махаг</w:t>
      </w:r>
    </w:p>
    <w:p w:rsidR="005519E9" w:rsidRDefault="005519E9" w:rsidP="00C24D85"/>
    <w:p w:rsidR="005519E9" w:rsidRDefault="005519E9" w:rsidP="00147D1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519E9" w:rsidRPr="00E9708E" w:rsidRDefault="005519E9" w:rsidP="0003144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t xml:space="preserve">       Внешняя сторона                     Внутренняя сторона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D715D">
        <w:trPr>
          <w:trHeight w:val="6367"/>
        </w:trPr>
        <w:tc>
          <w:tcPr>
            <w:tcW w:w="5188" w:type="dxa"/>
          </w:tcPr>
          <w:p w:rsidR="005519E9" w:rsidRPr="00A70012" w:rsidRDefault="005519E9" w:rsidP="00A70012">
            <w:pPr>
              <w:pStyle w:val="Heading1"/>
              <w:rPr>
                <w:sz w:val="32"/>
                <w:szCs w:val="32"/>
              </w:rPr>
            </w:pPr>
            <w:r w:rsidRPr="00A70012">
              <w:rPr>
                <w:sz w:val="32"/>
                <w:szCs w:val="32"/>
              </w:rPr>
              <w:t>Кондор 3</w:t>
            </w:r>
          </w:p>
          <w:p w:rsidR="005519E9" w:rsidRDefault="005519E9" w:rsidP="00A70012">
            <w:pPr>
              <w:pStyle w:val="NormalWeb"/>
            </w:pPr>
            <w:r>
              <w:t>Самая популярная модель «Кондор», толщина стали 1.5 мм, два разносистемных замка. Внешнее полотно покрыто антивандальной порошковой краской. С внутренней стороны установлена МДФ панель.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1116"/>
              <w:gridCol w:w="3856"/>
            </w:tblGrid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Россия            </w:t>
                  </w:r>
                  <w:r w:rsidRPr="004D715D">
                    <w:rPr>
                      <w:b/>
                      <w:bCs/>
                    </w:rPr>
                    <w:t xml:space="preserve">Гарантия </w:t>
                  </w:r>
                  <w:r w:rsidRPr="004D715D">
                    <w:t xml:space="preserve">  10 лет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1 лист х 1.5 мм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Гардиан 32.01, Гардиан 30.11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Хром, Серебро, Золото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>780 х 2000 мм 860 х 2050 мм 900 х 2050 мм 960 х 2050 мм 990 х 2090 мм 1080 х 2100 мм</w:t>
                  </w:r>
                </w:p>
              </w:tc>
            </w:tr>
          </w:tbl>
          <w:p w:rsidR="005519E9" w:rsidRPr="00FC267F" w:rsidRDefault="005519E9" w:rsidP="0073158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15000 руб.</w:t>
            </w:r>
          </w:p>
          <w:p w:rsidR="005519E9" w:rsidRPr="00420FA3" w:rsidRDefault="005519E9" w:rsidP="00420FA3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Default="005519E9" w:rsidP="00031448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</w:p>
    <w:p w:rsidR="005519E9" w:rsidRDefault="005519E9" w:rsidP="00031448">
      <w:r>
        <w:rPr>
          <w:noProof/>
          <w:lang w:eastAsia="ru-RU"/>
        </w:rPr>
        <w:pict>
          <v:shape id="_x0000_i1042" type="#_x0000_t75" alt="Внешняя сторона двери Кондор 3" style="width:135pt;height:299.25pt;visibility:visible">
            <v:imagedata r:id="rId32" o:title=""/>
          </v:shape>
        </w:pict>
      </w:r>
      <w:r>
        <w:rPr>
          <w:noProof/>
          <w:lang w:eastAsia="ru-RU"/>
        </w:rPr>
        <w:pict>
          <v:shape id="_x0000_i1043" type="#_x0000_t75" alt="Внутренняя сторона двери Кондор 3" style="width:135pt;height:299.25pt;visibility:visible">
            <v:imagedata r:id="rId33" o:title=""/>
          </v:shape>
        </w:pict>
      </w:r>
    </w:p>
    <w:p w:rsidR="005519E9" w:rsidRDefault="005519E9" w:rsidP="00031448">
      <w:r>
        <w:t xml:space="preserve">Цвет: </w:t>
      </w:r>
      <w:hyperlink r:id="rId34" w:anchor="1" w:history="1">
        <w:hyperlink r:id="rId35" w:anchor="1" w:history="1">
          <w:r w:rsidRPr="00C51245">
            <w:rPr>
              <w:noProof/>
              <w:color w:val="0000FF"/>
              <w:lang w:eastAsia="ru-RU"/>
            </w:rPr>
            <w:pict>
              <v:shape id="Рисунок 65" o:spid="_x0000_i1044" type="#_x0000_t75" alt="Панель Антик-медь" href="http://www.dverikondor.ru/modeli_i_ceny/k" style="width:23.25pt;height:23.25pt;visibility:visible" o:button="t">
                <v:fill o:detectmouseclick="t"/>
                <v:imagedata r:id="rId23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Антик-медь               Цвет: </w:t>
      </w:r>
      <w:hyperlink r:id="rId36" w:anchor="1" w:history="1">
        <w:hyperlink r:id="rId37" w:anchor="1" w:history="1">
          <w:r w:rsidRPr="00C51245">
            <w:rPr>
              <w:noProof/>
              <w:color w:val="0000FF"/>
              <w:lang w:eastAsia="ru-RU"/>
            </w:rPr>
            <w:pict>
              <v:shape id="Рисунок 66" o:spid="_x0000_i1045" type="#_x0000_t75" alt="Панель Миланский орех" href="http://www.dverikondor.ru/modeli_i_ceny/k" style="width:23.25pt;height:23.25pt;visibility:visible" o:button="t">
                <v:fill o:detectmouseclick="t"/>
                <v:imagedata r:id="rId38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Миланский орех</w:t>
      </w:r>
    </w:p>
    <w:p w:rsidR="005519E9" w:rsidRDefault="005519E9" w:rsidP="00031448"/>
    <w:p w:rsidR="005519E9" w:rsidRDefault="005519E9" w:rsidP="00B52C62">
      <w:pPr>
        <w:tabs>
          <w:tab w:val="center" w:pos="5669"/>
        </w:tabs>
      </w:pPr>
      <w:r>
        <w:t xml:space="preserve">       Внешняя сторона                     Внутренняя сторона</w:t>
      </w:r>
      <w:r>
        <w:tab/>
        <w:t xml:space="preserve"> 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D715D">
        <w:trPr>
          <w:trHeight w:val="6367"/>
        </w:trPr>
        <w:tc>
          <w:tcPr>
            <w:tcW w:w="5188" w:type="dxa"/>
          </w:tcPr>
          <w:p w:rsidR="005519E9" w:rsidRPr="00E775C1" w:rsidRDefault="005519E9" w:rsidP="00AA6005">
            <w:pPr>
              <w:pStyle w:val="Heading1"/>
              <w:rPr>
                <w:sz w:val="32"/>
                <w:szCs w:val="32"/>
              </w:rPr>
            </w:pPr>
            <w:r w:rsidRPr="00E775C1">
              <w:rPr>
                <w:sz w:val="32"/>
                <w:szCs w:val="32"/>
              </w:rPr>
              <w:t xml:space="preserve">Кондор </w:t>
            </w:r>
            <w:r>
              <w:rPr>
                <w:sz w:val="32"/>
                <w:szCs w:val="32"/>
              </w:rPr>
              <w:t>7</w:t>
            </w:r>
          </w:p>
          <w:p w:rsidR="005519E9" w:rsidRDefault="005519E9" w:rsidP="00AA6005">
            <w:pPr>
              <w:pStyle w:val="NormalWeb"/>
            </w:pPr>
            <w:r>
              <w:t>Входная однолистовая дверь, толщина стали 1.5 мм, два разносистемных замка. Внешнее полотно покрыто антивандальной порошковой краской. Кроме дизайна МДФ панели, полный аналог двери Кондор 3.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1116"/>
              <w:gridCol w:w="3856"/>
            </w:tblGrid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Россия    </w:t>
                  </w:r>
                  <w:r w:rsidRPr="004D715D">
                    <w:rPr>
                      <w:b/>
                      <w:bCs/>
                    </w:rPr>
                    <w:t xml:space="preserve">Гарантия </w:t>
                  </w:r>
                  <w:r w:rsidRPr="004D715D">
                    <w:t xml:space="preserve">   10 лет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1 лист х 1.5 мм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Гардиан 32.01, Гардиан 30.11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 xml:space="preserve">Хром, Серебро, Золото </w:t>
                  </w:r>
                </w:p>
              </w:tc>
            </w:tr>
            <w:tr w:rsidR="005519E9" w:rsidRPr="004D71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D715D"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vAlign w:val="center"/>
                </w:tcPr>
                <w:p w:rsidR="005519E9" w:rsidRPr="004D715D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 w:rsidRPr="004D715D">
                    <w:t>780 х 2000 мм 860 х 2050 мм 900 х 2050 мм 960 х 2050 мм 990 х 2090 мм 1080 х 2100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16600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Default="005519E9" w:rsidP="00420FA3">
      <w:r>
        <w:rPr>
          <w:noProof/>
          <w:lang w:eastAsia="ru-RU"/>
        </w:rPr>
        <w:pict>
          <v:shape id="_x0000_i1046" type="#_x0000_t75" alt="Внешняя сторона двери Кондор 7" style="width:129pt;height:280.5pt;visibility:visible">
            <v:imagedata r:id="rId39" o:title=""/>
          </v:shape>
        </w:pict>
      </w:r>
      <w:r>
        <w:rPr>
          <w:noProof/>
          <w:lang w:eastAsia="ru-RU"/>
        </w:rPr>
        <w:pict>
          <v:shape id="_x0000_i1047" type="#_x0000_t75" alt="Внутренняя сторона двери Кондор 7" style="width:129pt;height:280.5pt;visibility:visible">
            <v:imagedata r:id="rId40" o:title=""/>
          </v:shape>
        </w:pict>
      </w:r>
    </w:p>
    <w:p w:rsidR="005519E9" w:rsidRDefault="005519E9" w:rsidP="00420FA3">
      <w:r>
        <w:t xml:space="preserve">Цвет: </w:t>
      </w:r>
      <w:hyperlink r:id="rId41" w:anchor="1" w:history="1">
        <w:hyperlink r:id="rId42" w:anchor="1" w:history="1">
          <w:r w:rsidRPr="00C51245">
            <w:rPr>
              <w:noProof/>
              <w:color w:val="0000FF"/>
              <w:lang w:eastAsia="ru-RU"/>
            </w:rPr>
            <w:pict>
              <v:shape id="Рисунок 97" o:spid="_x0000_i1048" type="#_x0000_t75" alt="Панель Антик-медь" href="http://www.dverikondor.ru/modeli_i_ceny/k" style="width:23.25pt;height:23.25pt;visibility:visible" o:button="t">
                <v:fill o:detectmouseclick="t"/>
                <v:imagedata r:id="rId23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Антик-медь               Цвет: </w:t>
      </w:r>
      <w:hyperlink r:id="rId43" w:anchor="1" w:history="1">
        <w:hyperlink r:id="rId44" w:anchor="1" w:history="1">
          <w:r w:rsidRPr="00C51245">
            <w:rPr>
              <w:noProof/>
              <w:color w:val="0000FF"/>
              <w:lang w:eastAsia="ru-RU"/>
            </w:rPr>
            <w:pict>
              <v:shape id="Рисунок 98" o:spid="_x0000_i1049" type="#_x0000_t75" alt="Панель Грецкий орех" href="http://www.dverikondor.ru/modeli_i_ceny/k" style="width:23.25pt;height:23.25pt;visibility:visible" o:button="t">
                <v:fill o:detectmouseclick="t"/>
                <v:imagedata r:id="rId45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Грецкий орех               </w:t>
      </w:r>
    </w:p>
    <w:p w:rsidR="005519E9" w:rsidRDefault="005519E9" w:rsidP="00147D19">
      <w:pPr>
        <w:tabs>
          <w:tab w:val="center" w:pos="5669"/>
          <w:tab w:val="left" w:pos="9350"/>
        </w:tabs>
      </w:pPr>
      <w:r>
        <w:tab/>
      </w:r>
    </w:p>
    <w:p w:rsidR="005519E9" w:rsidRDefault="005519E9">
      <w:pPr>
        <w:rPr>
          <w:sz w:val="28"/>
          <w:szCs w:val="28"/>
        </w:rPr>
      </w:pPr>
    </w:p>
    <w:p w:rsidR="005519E9" w:rsidRPr="000F52D9" w:rsidRDefault="005519E9" w:rsidP="000F52D9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</w:t>
      </w:r>
      <w:r w:rsidRPr="000F52D9">
        <w:rPr>
          <w:rFonts w:ascii="Times New Roman" w:eastAsia="Batang" w:hAnsi="Times New Roman" w:cs="Times New Roman"/>
          <w:sz w:val="24"/>
          <w:szCs w:val="24"/>
          <w:lang w:eastAsia="ko-KR"/>
        </w:rPr>
        <w:t>Внешняя сторона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</w:t>
      </w:r>
      <w:r w:rsidRPr="000F52D9">
        <w:rPr>
          <w:rFonts w:ascii="Times New Roman" w:eastAsia="Batang" w:hAnsi="Times New Roman" w:cs="Times New Roman"/>
          <w:sz w:val="24"/>
          <w:szCs w:val="24"/>
          <w:lang w:eastAsia="ko-KR"/>
        </w:rPr>
        <w:t>Внутренняя сторона</w:t>
      </w:r>
    </w:p>
    <w:p w:rsidR="005519E9" w:rsidRPr="00E9708E" w:rsidRDefault="005519E9" w:rsidP="00554B4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D715D">
        <w:trPr>
          <w:trHeight w:val="6367"/>
        </w:trPr>
        <w:tc>
          <w:tcPr>
            <w:tcW w:w="5188" w:type="dxa"/>
          </w:tcPr>
          <w:p w:rsidR="005519E9" w:rsidRDefault="005519E9" w:rsidP="00554B4D">
            <w:pPr>
              <w:pStyle w:val="Heading1"/>
            </w:pPr>
            <w:r>
              <w:t>Кондор Хром</w:t>
            </w:r>
          </w:p>
          <w:p w:rsidR="005519E9" w:rsidRDefault="005519E9" w:rsidP="00554B4D">
            <w:pPr>
              <w:pStyle w:val="NormalWeb"/>
            </w:pPr>
            <w:r>
              <w:t>Однолистовая входная дверь с двумя МДФ панелями цвета «Венге», украшенными металлическими молдингами. На дверь установлен мультисистемный замок МЕТТЭМ 3В13 374.01.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856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1 лист х 1.8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МЕТТЭМ 3В13 374.01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Хром, Серебро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860 х 2050 мм 960 х 2050 мм 990 х 2090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25500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Pr="000F52D9" w:rsidRDefault="005519E9" w:rsidP="00554B4D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:rsidR="005519E9" w:rsidRDefault="005519E9" w:rsidP="000F52D9">
      <w:pPr>
        <w:rPr>
          <w:rFonts w:ascii="Times New Roman" w:eastAsia="Batang" w:hAnsi="Times New Roman"/>
          <w:sz w:val="24"/>
          <w:szCs w:val="24"/>
          <w:lang w:eastAsia="ko-KR"/>
        </w:rPr>
      </w:pP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50" type="#_x0000_t75" alt="Внешняя сторона двери Кондор Хром" style="width:127.5pt;height:280.5pt">
            <v:imagedata r:id="rId46" r:href="rId47"/>
          </v:shape>
        </w:pict>
      </w: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51" type="#_x0000_t75" alt="Внутренняя сторона двери Кондор Хром" style="width:127.5pt;height:280.5pt">
            <v:imagedata r:id="rId48" r:href="rId49"/>
          </v:shape>
        </w:pict>
      </w:r>
    </w:p>
    <w:p w:rsidR="005519E9" w:rsidRDefault="005519E9" w:rsidP="009C5A10">
      <w:r>
        <w:t xml:space="preserve">    Цвет: </w:t>
      </w:r>
      <w:hyperlink r:id="rId50" w:anchor="1" w:history="1">
        <w:r w:rsidRPr="00C51245">
          <w:rPr>
            <w:color w:val="0000FF"/>
          </w:rPr>
          <w:pict>
            <v:shape id="_x0000_i1052" type="#_x0000_t75" alt="Панель Венге" href="http://www.dverikondor.ru/modeli_i_ceny/kondor_" style="width:24pt;height:24pt" o:button="t">
              <v:imagedata r:id="rId13" r:href="rId51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Цвет: </w:t>
      </w:r>
      <w:hyperlink r:id="rId52" w:anchor="1" w:history="1">
        <w:r w:rsidRPr="00C51245">
          <w:rPr>
            <w:color w:val="0000FF"/>
          </w:rPr>
          <w:pict>
            <v:shape id="_x0000_i1053" type="#_x0000_t75" alt="Панель Венге" href="http://www.dverikondor.ru/modeli_i_ceny/kondor_" style="width:24pt;height:24pt" o:button="t">
              <v:imagedata r:id="rId13" r:href="rId53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</w:t>
      </w:r>
    </w:p>
    <w:p w:rsidR="005519E9" w:rsidRDefault="005519E9" w:rsidP="00BB79F3"/>
    <w:p w:rsidR="005519E9" w:rsidRDefault="005519E9" w:rsidP="000F52D9">
      <w:pPr>
        <w:rPr>
          <w:sz w:val="28"/>
          <w:szCs w:val="28"/>
        </w:rPr>
      </w:pPr>
    </w:p>
    <w:p w:rsidR="005519E9" w:rsidRPr="00E9708E" w:rsidRDefault="005519E9" w:rsidP="009265B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</w:t>
      </w:r>
      <w:r w:rsidRPr="00720D8A">
        <w:rPr>
          <w:rFonts w:ascii="Times New Roman" w:eastAsia="Batang" w:hAnsi="Times New Roman" w:cs="Times New Roman"/>
          <w:sz w:val="24"/>
          <w:szCs w:val="24"/>
          <w:lang w:eastAsia="ko-KR"/>
        </w:rPr>
        <w:t>Внешняя сторона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 </w:t>
      </w:r>
      <w:r w:rsidRPr="00720D8A">
        <w:rPr>
          <w:rFonts w:ascii="Times New Roman" w:eastAsia="Batang" w:hAnsi="Times New Roman" w:cs="Times New Roman"/>
          <w:sz w:val="24"/>
          <w:szCs w:val="24"/>
          <w:lang w:eastAsia="ko-KR"/>
        </w:rPr>
        <w:t>Внутренняя сторона</w:t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D715D">
        <w:trPr>
          <w:trHeight w:val="6367"/>
        </w:trPr>
        <w:tc>
          <w:tcPr>
            <w:tcW w:w="5188" w:type="dxa"/>
          </w:tcPr>
          <w:p w:rsidR="005519E9" w:rsidRDefault="005519E9" w:rsidP="00732569">
            <w:pPr>
              <w:pStyle w:val="Heading1"/>
            </w:pPr>
            <w:r>
              <w:t>Кондор 9</w:t>
            </w:r>
          </w:p>
          <w:p w:rsidR="005519E9" w:rsidRDefault="005519E9" w:rsidP="00732569">
            <w:pPr>
              <w:pStyle w:val="NormalWeb"/>
            </w:pPr>
            <w:r>
              <w:t>Двухлистовая дверь без МДФ панелей. Толщина стали 1.2 мм, два разносистемных замка. Рассчитана для установки на улицу. Антивандальное покрытие. Для дачи и загородного дома.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2843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2 листа х (1.2 мм и 1.5 мм)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Гардиан 32.01, Гардиан 30.11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860 х 2050 мм 960 х 2050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17500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Pr="00720D8A" w:rsidRDefault="005519E9" w:rsidP="009265B3">
      <w:pPr>
        <w:tabs>
          <w:tab w:val="center" w:pos="5669"/>
        </w:tabs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</w:p>
    <w:p w:rsidR="005519E9" w:rsidRPr="00720D8A" w:rsidRDefault="005519E9" w:rsidP="009265B3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</w:t>
      </w:r>
    </w:p>
    <w:p w:rsidR="005519E9" w:rsidRDefault="005519E9" w:rsidP="00720D8A">
      <w:pPr>
        <w:rPr>
          <w:sz w:val="28"/>
          <w:szCs w:val="28"/>
        </w:rPr>
      </w:pP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54" type="#_x0000_t75" alt="Внешняя сторона двери Кондор 9" style="width:127.5pt;height:280.5pt">
            <v:imagedata r:id="rId54" r:href="rId55"/>
          </v:shape>
        </w:pict>
      </w: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55" type="#_x0000_t75" alt="Внутренняя сторона двери Кондор 9" style="width:127.5pt;height:280.5pt">
            <v:imagedata r:id="rId56" r:href="rId57"/>
          </v:shape>
        </w:pict>
      </w:r>
    </w:p>
    <w:p w:rsidR="005519E9" w:rsidRDefault="005519E9" w:rsidP="00B158E6">
      <w:r>
        <w:t xml:space="preserve">Цвет: </w:t>
      </w:r>
      <w:hyperlink r:id="rId58" w:anchor="1" w:history="1">
        <w:hyperlink r:id="rId59" w:anchor="1" w:history="1">
          <w:r w:rsidRPr="00C51245">
            <w:rPr>
              <w:noProof/>
              <w:color w:val="0000FF"/>
              <w:lang w:eastAsia="ru-RU"/>
            </w:rPr>
            <w:pict>
              <v:shape id="_x0000_i1056" type="#_x0000_t75" alt="Панель Антик-медь" href="http://www.dverikondor.ru/modeli_i_ceny/k" style="width:23.25pt;height:23.25pt;visibility:visible" o:button="t">
                <v:fill o:detectmouseclick="t"/>
                <v:imagedata r:id="rId23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Антик-медь               Цвет: </w:t>
      </w:r>
      <w:hyperlink r:id="rId60" w:anchor="1" w:history="1">
        <w:hyperlink r:id="rId61" w:anchor="1" w:history="1">
          <w:r w:rsidRPr="00C51245">
            <w:rPr>
              <w:noProof/>
              <w:color w:val="0000FF"/>
              <w:lang w:eastAsia="ru-RU"/>
            </w:rPr>
            <w:pict>
              <v:shape id="_x0000_i1057" type="#_x0000_t75" alt="Панель Антик-медь" href="http://www.dverikondor.ru/modeli_i_ceny/k" style="width:23.25pt;height:23.25pt;visibility:visible" o:button="t">
                <v:fill o:detectmouseclick="t"/>
                <v:imagedata r:id="rId23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Антик-медь               </w:t>
      </w:r>
    </w:p>
    <w:p w:rsidR="005519E9" w:rsidRDefault="005519E9" w:rsidP="00B158E6"/>
    <w:p w:rsidR="005519E9" w:rsidRPr="000A2E2A" w:rsidRDefault="005519E9" w:rsidP="000A2E2A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</w:t>
      </w:r>
      <w:r w:rsidRPr="00DA1EEC">
        <w:rPr>
          <w:rFonts w:ascii="Times New Roman" w:eastAsia="Batang" w:hAnsi="Times New Roman" w:cs="Times New Roman"/>
          <w:sz w:val="24"/>
          <w:szCs w:val="24"/>
          <w:lang w:eastAsia="ko-KR"/>
        </w:rPr>
        <w:t>Внешняя сторона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     </w:t>
      </w:r>
      <w:r w:rsidRPr="00DA1EEC">
        <w:rPr>
          <w:rFonts w:ascii="Times New Roman" w:eastAsia="Batang" w:hAnsi="Times New Roman" w:cs="Times New Roman"/>
          <w:sz w:val="24"/>
          <w:szCs w:val="24"/>
          <w:lang w:eastAsia="ko-KR"/>
        </w:rPr>
        <w:t>Внутренняя сторона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D715D">
        <w:trPr>
          <w:trHeight w:val="6367"/>
        </w:trPr>
        <w:tc>
          <w:tcPr>
            <w:tcW w:w="5188" w:type="dxa"/>
          </w:tcPr>
          <w:p w:rsidR="005519E9" w:rsidRPr="001C1C47" w:rsidRDefault="005519E9" w:rsidP="0022084C">
            <w:pPr>
              <w:pStyle w:val="Heading1"/>
            </w:pPr>
            <w:r>
              <w:t>Кондор Х1 NEF</w:t>
            </w:r>
          </w:p>
          <w:p w:rsidR="005519E9" w:rsidRDefault="005519E9" w:rsidP="0022084C">
            <w:pPr>
              <w:pStyle w:val="NormalWeb"/>
            </w:pPr>
            <w:r>
              <w:t xml:space="preserve">Однолистовая входная дверь с фрезерованными МДФ панелями с внешней и внутренней стороны и двумя разносистемными замками Kale и </w:t>
            </w:r>
            <w:r w:rsidRPr="001C1C47">
              <w:t xml:space="preserve"> </w:t>
            </w:r>
            <w:r>
              <w:rPr>
                <w:lang w:val="en-US"/>
              </w:rPr>
              <w:t>Guardian</w:t>
            </w:r>
            <w: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856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 лист х 1.</w:t>
                  </w:r>
                  <w:r>
                    <w:rPr>
                      <w:lang w:val="en-US"/>
                    </w:rPr>
                    <w:t>2</w:t>
                  </w:r>
                  <w:r>
                    <w:t xml:space="preserve">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rPr>
                      <w:lang w:val="en-US"/>
                    </w:rPr>
                    <w:t>Guardian</w:t>
                  </w:r>
                  <w:r>
                    <w:t xml:space="preserve">, Kale </w:t>
                  </w:r>
                  <w:r>
                    <w:rPr>
                      <w:lang w:val="en-US"/>
                    </w:rPr>
                    <w:t>Kilit</w:t>
                  </w:r>
                  <w:r>
                    <w:t xml:space="preserve">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Хром, Серебро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860 х 2050 мм 900 х 2050 мм 960 х 2050 мм 990 х 2090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18700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Pr="00DA1EEC" w:rsidRDefault="005519E9" w:rsidP="00C27F58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</w:t>
      </w:r>
    </w:p>
    <w:p w:rsidR="005519E9" w:rsidRDefault="005519E9" w:rsidP="00DA1EEC">
      <w:pPr>
        <w:rPr>
          <w:sz w:val="28"/>
          <w:szCs w:val="28"/>
        </w:rPr>
      </w:pP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58" type="#_x0000_t75" alt="Внешняя сторона двери Кондор Х1" style="width:135pt;height:296.25pt">
            <v:imagedata r:id="rId62" r:href="rId63"/>
          </v:shape>
        </w:pict>
      </w: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59" type="#_x0000_t75" alt="Внутренняя сторона двери Кондор Х1" style="width:135pt;height:299.25pt">
            <v:imagedata r:id="rId64" r:href="rId65"/>
          </v:shape>
        </w:pict>
      </w:r>
    </w:p>
    <w:p w:rsidR="005519E9" w:rsidRDefault="005519E9" w:rsidP="00551ECD">
      <w:pPr>
        <w:rPr>
          <w:sz w:val="28"/>
          <w:szCs w:val="28"/>
        </w:rPr>
      </w:pPr>
      <w:r>
        <w:t xml:space="preserve">       Цвет: </w:t>
      </w:r>
      <w:hyperlink r:id="rId66" w:anchor="1" w:history="1">
        <w:r w:rsidRPr="00C51245">
          <w:rPr>
            <w:color w:val="0000FF"/>
          </w:rPr>
          <w:pict>
            <v:shape id="_x0000_i1060" type="#_x0000_t75" alt="Панель Венге" href="http://www.dverikondor.ru/modeli_i_ceny/kondor_" style="width:24pt;height:24pt" o:button="t">
              <v:imagedata r:id="rId13" r:href="rId67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Цвет: </w:t>
      </w:r>
      <w:hyperlink r:id="rId68" w:anchor="1" w:history="1">
        <w:r w:rsidRPr="00C51245">
          <w:rPr>
            <w:color w:val="0000FF"/>
          </w:rPr>
          <w:pict>
            <v:shape id="_x0000_i1061" type="#_x0000_t75" alt="Панель Венге" href="http://www.dverikondor.ru/modeli_i_ceny/kondor_" style="width:24pt;height:24pt" o:button="t">
              <v:imagedata r:id="rId13" r:href="rId69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</w:t>
      </w:r>
    </w:p>
    <w:p w:rsidR="005519E9" w:rsidRDefault="005519E9" w:rsidP="00D14BB1">
      <w:pPr>
        <w:tabs>
          <w:tab w:val="center" w:pos="5669"/>
        </w:tabs>
      </w:pPr>
      <w:r w:rsidRPr="00EB66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</w:t>
      </w:r>
      <w:r w:rsidRPr="00AA2AAC">
        <w:rPr>
          <w:rFonts w:ascii="Times New Roman" w:eastAsia="Batang" w:hAnsi="Times New Roman" w:cs="Times New Roman"/>
          <w:sz w:val="24"/>
          <w:szCs w:val="24"/>
          <w:lang w:eastAsia="ko-KR"/>
        </w:rPr>
        <w:t>Внешняя сторона</w:t>
      </w:r>
      <w:r w:rsidRPr="00EB66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    </w:t>
      </w:r>
      <w:r w:rsidRPr="00AA2AAC">
        <w:rPr>
          <w:rFonts w:ascii="Times New Roman" w:eastAsia="Batang" w:hAnsi="Times New Roman" w:cs="Times New Roman"/>
          <w:sz w:val="24"/>
          <w:szCs w:val="24"/>
          <w:lang w:eastAsia="ko-KR"/>
        </w:rPr>
        <w:t>Внутренняя сторона</w:t>
      </w:r>
      <w:r w:rsidRPr="00EB66C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D715D">
        <w:trPr>
          <w:trHeight w:val="6367"/>
        </w:trPr>
        <w:tc>
          <w:tcPr>
            <w:tcW w:w="5188" w:type="dxa"/>
          </w:tcPr>
          <w:p w:rsidR="005519E9" w:rsidRPr="00D14BB1" w:rsidRDefault="005519E9" w:rsidP="00AA6005">
            <w:pPr>
              <w:pStyle w:val="Heading1"/>
            </w:pPr>
            <w:r>
              <w:t>Кондор Х</w:t>
            </w:r>
            <w:r w:rsidRPr="001C1C47">
              <w:t>2</w:t>
            </w:r>
            <w:r>
              <w:t xml:space="preserve"> NEF</w:t>
            </w:r>
          </w:p>
          <w:p w:rsidR="005519E9" w:rsidRDefault="005519E9" w:rsidP="00AA6005">
            <w:pPr>
              <w:pStyle w:val="NormalWeb"/>
            </w:pPr>
            <w:r>
              <w:t>Однолистовая входная дверь с фрезерованными МДФ панелями с внешней и внутренней стороны и двумя разносистемными замками Kale</w:t>
            </w:r>
            <w:r w:rsidRPr="001C1C47">
              <w:t xml:space="preserve"> и  </w:t>
            </w:r>
            <w:r>
              <w:rPr>
                <w:lang w:val="en-US"/>
              </w:rPr>
              <w:t>Guardian</w:t>
            </w:r>
            <w: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856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 лист х 1.</w:t>
                  </w:r>
                  <w:r>
                    <w:rPr>
                      <w:lang w:val="en-US"/>
                    </w:rPr>
                    <w:t>2</w:t>
                  </w:r>
                  <w:r>
                    <w:t xml:space="preserve">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rPr>
                      <w:lang w:val="en-US"/>
                    </w:rPr>
                    <w:t>Guardian</w:t>
                  </w:r>
                  <w:r>
                    <w:t xml:space="preserve">, Kale </w:t>
                  </w:r>
                  <w:r>
                    <w:rPr>
                      <w:lang w:val="en-US"/>
                    </w:rPr>
                    <w:t>Kilit</w:t>
                  </w:r>
                  <w:r>
                    <w:t xml:space="preserve">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Хром, Серебро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860 х 2050 мм 900 х 2050 мм 960 х 2050 мм 990 х 2090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23200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Pr="00AA2AAC" w:rsidRDefault="005519E9" w:rsidP="00AA2AAC">
      <w:pPr>
        <w:tabs>
          <w:tab w:val="left" w:pos="2919"/>
        </w:tabs>
        <w:spacing w:after="0" w:line="240" w:lineRule="auto"/>
        <w:rPr>
          <w:rFonts w:ascii="Times New Roman" w:eastAsia="Batang" w:hAnsi="Times New Roman"/>
          <w:sz w:val="24"/>
          <w:szCs w:val="24"/>
          <w:lang w:val="en-US" w:eastAsia="ko-KR"/>
        </w:rPr>
      </w:pP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   </w:t>
      </w:r>
    </w:p>
    <w:p w:rsidR="005519E9" w:rsidRDefault="005519E9" w:rsidP="00AA2AAC">
      <w:pPr>
        <w:rPr>
          <w:sz w:val="28"/>
          <w:szCs w:val="28"/>
        </w:rPr>
      </w:pP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62" type="#_x0000_t75" alt="Внешняя сторона двери Кондор X2" style="width:143.25pt;height:315pt">
            <v:imagedata r:id="rId14" r:href="rId70"/>
          </v:shape>
        </w:pict>
      </w: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63" type="#_x0000_t75" alt="Внутренняя сторона двери Кондор X2" style="width:143.25pt;height:315pt">
            <v:imagedata r:id="rId71" r:href="rId72"/>
          </v:shape>
        </w:pict>
      </w:r>
    </w:p>
    <w:p w:rsidR="005519E9" w:rsidRDefault="005519E9" w:rsidP="00A23F2D">
      <w:r w:rsidRPr="00EB66C1">
        <w:t xml:space="preserve">     </w:t>
      </w:r>
      <w:r>
        <w:t xml:space="preserve">Цвет: </w:t>
      </w:r>
      <w:hyperlink r:id="rId73" w:anchor="1" w:history="1">
        <w:r w:rsidRPr="00C51245">
          <w:rPr>
            <w:color w:val="0000FF"/>
          </w:rPr>
          <w:pict>
            <v:shape id="_x0000_i1064" type="#_x0000_t75" alt="Панель Венге" href="http://www.dverikondor.ru/modeli_i_ceny/kondor_" style="width:24pt;height:24pt" o:button="t">
              <v:imagedata r:id="rId13" r:href="rId74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</w:t>
      </w:r>
      <w:r w:rsidRPr="00EB66C1">
        <w:t xml:space="preserve">   </w:t>
      </w:r>
      <w:r>
        <w:t xml:space="preserve">Цвет: </w:t>
      </w:r>
      <w:hyperlink r:id="rId75" w:anchor="1" w:history="1">
        <w:hyperlink r:id="rId76" w:anchor="1" w:history="1">
          <w:r w:rsidRPr="00C51245">
            <w:rPr>
              <w:noProof/>
              <w:color w:val="0000FF"/>
              <w:lang w:eastAsia="ru-RU"/>
            </w:rPr>
            <w:pict>
              <v:shape id="_x0000_i1065" type="#_x0000_t75" alt="Панель Беленый дуб" href="http://www.dverikondor.ru/modeli_i_ceny/ko" style="width:23.25pt;height:23.25pt;visibility:visible" o:button="t">
                <v:fill o:detectmouseclick="t"/>
                <v:imagedata r:id="rId10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Беленый дуб</w:t>
      </w:r>
    </w:p>
    <w:p w:rsidR="005519E9" w:rsidRDefault="005519E9" w:rsidP="00A23F2D"/>
    <w:p w:rsidR="005519E9" w:rsidRDefault="005519E9" w:rsidP="00A23F2D"/>
    <w:p w:rsidR="005519E9" w:rsidRPr="000A2E2A" w:rsidRDefault="005519E9" w:rsidP="000A2E2A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</w:t>
      </w:r>
      <w:r w:rsidRPr="00EC3339">
        <w:rPr>
          <w:rFonts w:ascii="Times New Roman" w:eastAsia="Batang" w:hAnsi="Times New Roman" w:cs="Times New Roman"/>
          <w:sz w:val="24"/>
          <w:szCs w:val="24"/>
          <w:lang w:eastAsia="ko-KR"/>
        </w:rPr>
        <w:t>Внешняя сторона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     </w:t>
      </w:r>
      <w:r w:rsidRPr="00EC3339">
        <w:rPr>
          <w:rFonts w:ascii="Times New Roman" w:eastAsia="Batang" w:hAnsi="Times New Roman" w:cs="Times New Roman"/>
          <w:sz w:val="24"/>
          <w:szCs w:val="24"/>
          <w:lang w:eastAsia="ko-KR"/>
        </w:rPr>
        <w:t>Внутренняя сторона</w:t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D715D">
        <w:trPr>
          <w:trHeight w:val="6367"/>
        </w:trPr>
        <w:tc>
          <w:tcPr>
            <w:tcW w:w="5188" w:type="dxa"/>
          </w:tcPr>
          <w:p w:rsidR="005519E9" w:rsidRDefault="005519E9" w:rsidP="00B70A9E">
            <w:pPr>
              <w:pStyle w:val="Heading1"/>
            </w:pPr>
            <w:r>
              <w:t>Кондор М3</w:t>
            </w:r>
          </w:p>
          <w:p w:rsidR="005519E9" w:rsidRDefault="005519E9" w:rsidP="00B70A9E">
            <w:pPr>
              <w:pStyle w:val="NormalWeb"/>
            </w:pPr>
            <w:r>
              <w:t>Двухлистовая входная дверь с потрясающим панорамным зеркалом 450х1480 мм, замком Гардиан 25.14 и вертикальным приводом. С внешней стороны — фрезерованная МДФ панель.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856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2 листа х 1.8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Гардиан 25.14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Хром, Серебро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860 х 2050 мм 900 х 2050 мм 960 х 2050 мм 990 х 2090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27900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Pr="00EC3339" w:rsidRDefault="005519E9" w:rsidP="00543459">
      <w:pPr>
        <w:tabs>
          <w:tab w:val="left" w:pos="6214"/>
        </w:tabs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</w:p>
    <w:p w:rsidR="005519E9" w:rsidRDefault="005519E9" w:rsidP="00EC3339">
      <w:pPr>
        <w:rPr>
          <w:sz w:val="28"/>
          <w:szCs w:val="28"/>
          <w:lang w:val="en-US"/>
        </w:rPr>
      </w:pP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66" type="#_x0000_t75" alt="Внешняя сторона двери Кондор М3" style="width:135pt;height:299.25pt">
            <v:imagedata r:id="rId77" r:href="rId78"/>
          </v:shape>
        </w:pict>
      </w: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67" type="#_x0000_t75" alt="Внутренняя сторона двери Кондор М3" style="width:135pt;height:299.25pt">
            <v:imagedata r:id="rId79" r:href="rId80"/>
          </v:shape>
        </w:pict>
      </w:r>
    </w:p>
    <w:p w:rsidR="005519E9" w:rsidRPr="00EB66C1" w:rsidRDefault="005519E9" w:rsidP="00543459">
      <w:pPr>
        <w:rPr>
          <w:sz w:val="28"/>
          <w:szCs w:val="28"/>
        </w:rPr>
      </w:pPr>
      <w:r>
        <w:t xml:space="preserve">         Цвет: </w:t>
      </w:r>
      <w:hyperlink r:id="rId81" w:anchor="1" w:history="1">
        <w:r w:rsidRPr="00C51245">
          <w:rPr>
            <w:color w:val="0000FF"/>
          </w:rPr>
          <w:pict>
            <v:shape id="_x0000_i1068" type="#_x0000_t75" alt="Панель Венге" href="http://www.dverikondor.ru/modeli_i_ceny/kondor_" style="width:24pt;height:24pt" o:button="t">
              <v:imagedata r:id="rId13" r:href="rId82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Цвет: </w:t>
      </w:r>
      <w:hyperlink r:id="rId83" w:anchor="1" w:history="1">
        <w:hyperlink r:id="rId84" w:anchor="1" w:history="1">
          <w:r w:rsidRPr="00C51245">
            <w:rPr>
              <w:noProof/>
              <w:color w:val="0000FF"/>
              <w:lang w:eastAsia="ru-RU"/>
            </w:rPr>
            <w:pict>
              <v:shape id="_x0000_i1069" type="#_x0000_t75" alt="Панель Беленый дуб" href="http://www.dverikondor.ru/modeli_i_ceny/ko" style="width:23.25pt;height:23.25pt;visibility:visible" o:button="t">
                <v:fill o:detectmouseclick="t"/>
                <v:imagedata r:id="rId10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Беленый дуб</w:t>
      </w:r>
    </w:p>
    <w:p w:rsidR="005519E9" w:rsidRDefault="005519E9" w:rsidP="007C3483">
      <w:pPr>
        <w:rPr>
          <w:sz w:val="28"/>
          <w:szCs w:val="28"/>
        </w:rPr>
      </w:pPr>
    </w:p>
    <w:p w:rsidR="005519E9" w:rsidRPr="007C3483" w:rsidRDefault="005519E9" w:rsidP="007C3483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</w:t>
      </w:r>
      <w:r w:rsidRPr="007C3483">
        <w:rPr>
          <w:rFonts w:ascii="Times New Roman" w:eastAsia="Batang" w:hAnsi="Times New Roman" w:cs="Times New Roman"/>
          <w:sz w:val="24"/>
          <w:szCs w:val="24"/>
          <w:lang w:eastAsia="ko-KR"/>
        </w:rPr>
        <w:t>Внешняя сторона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     </w:t>
      </w:r>
      <w:r w:rsidRPr="007C3483">
        <w:rPr>
          <w:rFonts w:ascii="Times New Roman" w:eastAsia="Batang" w:hAnsi="Times New Roman" w:cs="Times New Roman"/>
          <w:sz w:val="24"/>
          <w:szCs w:val="24"/>
          <w:lang w:eastAsia="ko-KR"/>
        </w:rPr>
        <w:t>Внутренняя сторона</w:t>
      </w:r>
    </w:p>
    <w:p w:rsidR="005519E9" w:rsidRPr="007C3483" w:rsidRDefault="005519E9" w:rsidP="008B2EDD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20FA3">
        <w:trPr>
          <w:trHeight w:val="6367"/>
        </w:trPr>
        <w:tc>
          <w:tcPr>
            <w:tcW w:w="5188" w:type="dxa"/>
          </w:tcPr>
          <w:p w:rsidR="005519E9" w:rsidRDefault="005519E9" w:rsidP="002A75EA">
            <w:pPr>
              <w:pStyle w:val="Heading1"/>
            </w:pPr>
            <w:r>
              <w:t>Кондор М3 Люкс</w:t>
            </w:r>
          </w:p>
          <w:p w:rsidR="005519E9" w:rsidRDefault="005519E9" w:rsidP="002A75EA">
            <w:pPr>
              <w:pStyle w:val="NormalWeb"/>
            </w:pPr>
            <w:r>
              <w:t>Надежная входная дверь с двумя листами стали, замком Гардиан 25.14 и вертикальным приводом. С внешней стороны установлена МДФ панель цвета «Венге», с внутренней — МДФ панель цвета «Беленый дуб».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856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2 листа х 1.5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Гардиан 25.14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Хром, Серебро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860 х 2050 мм 900 х 2050 мм 960 х 2050 мм 990 х 2090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27500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Pr="007C3483" w:rsidRDefault="005519E9" w:rsidP="008B2EDD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:rsidR="005519E9" w:rsidRDefault="005519E9" w:rsidP="007C3483">
      <w:pPr>
        <w:rPr>
          <w:sz w:val="28"/>
          <w:szCs w:val="28"/>
        </w:rPr>
      </w:pP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70" type="#_x0000_t75" alt="Внешняя сторона двери Кондор М3 Люкс" style="width:135pt;height:299.25pt">
            <v:imagedata r:id="rId85" r:href="rId86"/>
          </v:shape>
        </w:pict>
      </w: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71" type="#_x0000_t75" alt="Внутренняя сторона двери Кондор М3 Люкс" style="width:135pt;height:299.25pt">
            <v:imagedata r:id="rId87" r:href="rId88"/>
          </v:shape>
        </w:pict>
      </w:r>
    </w:p>
    <w:p w:rsidR="005519E9" w:rsidRDefault="005519E9" w:rsidP="006C26FB">
      <w:pPr>
        <w:rPr>
          <w:sz w:val="28"/>
          <w:szCs w:val="28"/>
        </w:rPr>
      </w:pPr>
      <w:r>
        <w:t xml:space="preserve">   Цвет: </w:t>
      </w:r>
      <w:hyperlink r:id="rId89" w:anchor="1" w:history="1">
        <w:r w:rsidRPr="00C51245">
          <w:rPr>
            <w:color w:val="0000FF"/>
          </w:rPr>
          <w:pict>
            <v:shape id="_x0000_i1072" type="#_x0000_t75" alt="Панель Венге" href="http://www.dverikondor.ru/modeli_i_ceny/kondor_" style="width:24pt;height:24pt" o:button="t">
              <v:imagedata r:id="rId13" r:href="rId90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Цвет: </w:t>
      </w:r>
      <w:hyperlink r:id="rId91" w:anchor="1" w:history="1">
        <w:hyperlink r:id="rId92" w:anchor="1" w:history="1">
          <w:r w:rsidRPr="00C51245">
            <w:rPr>
              <w:noProof/>
              <w:color w:val="0000FF"/>
              <w:lang w:eastAsia="ru-RU"/>
            </w:rPr>
            <w:pict>
              <v:shape id="_x0000_i1073" type="#_x0000_t75" alt="Панель Беленый дуб" href="http://www.dverikondor.ru/modeli_i_ceny/ko" style="width:23.25pt;height:23.25pt;visibility:visible" o:button="t">
                <v:fill o:detectmouseclick="t"/>
                <v:imagedata r:id="rId10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Беленый дуб</w:t>
      </w:r>
    </w:p>
    <w:p w:rsidR="005519E9" w:rsidRDefault="005519E9" w:rsidP="00916077">
      <w:pPr>
        <w:jc w:val="right"/>
        <w:rPr>
          <w:sz w:val="28"/>
          <w:szCs w:val="28"/>
        </w:rPr>
      </w:pPr>
    </w:p>
    <w:p w:rsidR="005519E9" w:rsidRPr="00916077" w:rsidRDefault="005519E9" w:rsidP="00916077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</w:t>
      </w:r>
      <w:r w:rsidRPr="00916077">
        <w:rPr>
          <w:rFonts w:ascii="Times New Roman" w:eastAsia="Batang" w:hAnsi="Times New Roman" w:cs="Times New Roman"/>
          <w:sz w:val="24"/>
          <w:szCs w:val="24"/>
          <w:lang w:eastAsia="ko-KR"/>
        </w:rPr>
        <w:t>Внешняя сторона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  </w:t>
      </w:r>
      <w:r w:rsidRPr="00916077">
        <w:rPr>
          <w:rFonts w:ascii="Times New Roman" w:eastAsia="Batang" w:hAnsi="Times New Roman" w:cs="Times New Roman"/>
          <w:sz w:val="24"/>
          <w:szCs w:val="24"/>
          <w:lang w:eastAsia="ko-KR"/>
        </w:rPr>
        <w:t>Внутренняя сторона</w:t>
      </w:r>
    </w:p>
    <w:p w:rsidR="005519E9" w:rsidRPr="00916077" w:rsidRDefault="005519E9" w:rsidP="00A97816">
      <w:pPr>
        <w:tabs>
          <w:tab w:val="center" w:pos="5669"/>
        </w:tabs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20FA3">
        <w:trPr>
          <w:trHeight w:val="6367"/>
        </w:trPr>
        <w:tc>
          <w:tcPr>
            <w:tcW w:w="5188" w:type="dxa"/>
          </w:tcPr>
          <w:p w:rsidR="005519E9" w:rsidRDefault="005519E9" w:rsidP="00A57E36">
            <w:pPr>
              <w:pStyle w:val="Heading1"/>
            </w:pPr>
            <w:r>
              <w:t>Кондор 8</w:t>
            </w:r>
          </w:p>
          <w:p w:rsidR="005519E9" w:rsidRDefault="005519E9" w:rsidP="00A57E36">
            <w:pPr>
              <w:pStyle w:val="NormalWeb"/>
            </w:pPr>
            <w:r>
              <w:t xml:space="preserve">Однолистовая дверь, толщина стали 1.5 мм, два разносистемных замка. МДФ с внутренней стороны цвета «Беленый дуб» или «Венге» на выбор.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856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1 лист х 1.5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Гардиан 32.01, Гардиан 30.11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Хром, Серебро, Золото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860 х 2050 мм 960 х 2050 мм 990 х 2090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18000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Pr="00916077" w:rsidRDefault="005519E9" w:rsidP="00A97816">
      <w:pPr>
        <w:tabs>
          <w:tab w:val="center" w:pos="5669"/>
        </w:tabs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</w:p>
    <w:p w:rsidR="005519E9" w:rsidRDefault="005519E9" w:rsidP="00916077">
      <w:pPr>
        <w:rPr>
          <w:sz w:val="28"/>
          <w:szCs w:val="28"/>
        </w:rPr>
      </w:pP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74" type="#_x0000_t75" alt="Внешняя сторона двери Кондор 8" style="width:135pt;height:299.25pt">
            <v:imagedata r:id="rId93" r:href="rId94"/>
          </v:shape>
        </w:pict>
      </w: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75" type="#_x0000_t75" alt="Внутренняя сторона двери Кондор 8" style="width:135pt;height:299.25pt">
            <v:imagedata r:id="rId95" r:href="rId96"/>
          </v:shape>
        </w:pict>
      </w:r>
    </w:p>
    <w:p w:rsidR="005519E9" w:rsidRDefault="005519E9" w:rsidP="003F1C1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9708E">
        <w:rPr>
          <w:rFonts w:ascii="Times New Roman" w:hAnsi="Times New Roman" w:cs="Times New Roman"/>
          <w:sz w:val="24"/>
          <w:szCs w:val="24"/>
          <w:lang w:eastAsia="ru-RU"/>
        </w:rPr>
        <w:t xml:space="preserve">Цвет: </w:t>
      </w:r>
      <w:hyperlink r:id="rId97" w:anchor="1" w:history="1">
        <w:r w:rsidRPr="00C51245">
          <w:rPr>
            <w:rFonts w:ascii="Times New Roman" w:hAnsi="Times New Roman" w:cs="Times New Roman"/>
            <w:noProof/>
            <w:color w:val="0000FF"/>
            <w:sz w:val="24"/>
            <w:szCs w:val="24"/>
            <w:lang w:eastAsia="ru-RU"/>
          </w:rPr>
          <w:pict>
            <v:shape id="_x0000_i1076" type="#_x0000_t75" alt="Панель Черный шелк" href="http://www.dverikondor.ru/modeli_i_ceny/kondor_p" style="width:23.25pt;height:23.25pt;visibility:visible" o:button="t">
              <v:fill o:detectmouseclick="t"/>
              <v:imagedata r:id="rId7" o:title=""/>
            </v:shape>
          </w:pic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 xml:space="preserve">  Черный шелк        </w:t>
      </w:r>
      <w:r w:rsidRPr="00E9708E">
        <w:rPr>
          <w:rFonts w:ascii="Times New Roman" w:hAnsi="Times New Roman" w:cs="Times New Roman"/>
          <w:sz w:val="24"/>
          <w:szCs w:val="24"/>
          <w:lang w:eastAsia="ru-RU"/>
        </w:rPr>
        <w:t xml:space="preserve">Цвет: </w:t>
      </w:r>
      <w:hyperlink r:id="rId98" w:anchor="1" w:history="1">
        <w:hyperlink r:id="rId99" w:anchor="1" w:history="1">
          <w:r w:rsidRPr="00C51245">
            <w:rPr>
              <w:rFonts w:ascii="Times New Roman" w:hAnsi="Times New Roman" w:cs="Times New Roman"/>
              <w:noProof/>
              <w:color w:val="0000FF"/>
              <w:sz w:val="24"/>
              <w:szCs w:val="24"/>
              <w:lang w:eastAsia="ru-RU"/>
            </w:rPr>
            <w:pict>
              <v:shape id="_x0000_i1077" type="#_x0000_t75" alt="Панель Беленый дуб" href="http://www.dverikondor.ru/modeli_i_ceny/kondor_p" style="width:23.25pt;height:23.25pt;visibility:visible" o:button="t">
                <v:fill o:detectmouseclick="t"/>
                <v:imagedata r:id="rId10" o:title=""/>
              </v:shape>
            </w:pict>
          </w:r>
        </w:hyperlink>
        <w:r w:rsidRPr="00E9708E">
          <w:rPr>
            <w:rFonts w:ascii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 xml:space="preserve"> Беленый дуб</w:t>
      </w:r>
    </w:p>
    <w:p w:rsidR="005519E9" w:rsidRDefault="005519E9" w:rsidP="003F1C1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</w:t>
      </w:r>
      <w:hyperlink r:id="rId100" w:anchor="2" w:history="1">
        <w:hyperlink r:id="rId101" w:anchor="2" w:history="1">
          <w:r w:rsidRPr="00C51245">
            <w:rPr>
              <w:rFonts w:ascii="Times New Roman" w:hAnsi="Times New Roman" w:cs="Times New Roman"/>
              <w:noProof/>
              <w:color w:val="0000FF"/>
              <w:sz w:val="24"/>
              <w:szCs w:val="24"/>
              <w:lang w:eastAsia="ru-RU"/>
            </w:rPr>
            <w:pict>
              <v:shape id="_x0000_i1078" type="#_x0000_t75" alt="Панель Венге" href="http://www.dverikondor.ru/modeli_i_ceny/kondor_p" style="width:23.25pt;height:23.25pt;visibility:visible" o:button="t">
                <v:fill o:detectmouseclick="t"/>
                <v:imagedata r:id="rId13" o:title=""/>
              </v:shape>
            </w:pict>
          </w:r>
        </w:hyperlink>
        <w:r w:rsidRPr="00E9708E">
          <w:rPr>
            <w:rFonts w:ascii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Венге</w:t>
      </w:r>
    </w:p>
    <w:p w:rsidR="005519E9" w:rsidRDefault="005519E9" w:rsidP="003F1C18">
      <w:pPr>
        <w:rPr>
          <w:sz w:val="28"/>
          <w:szCs w:val="28"/>
        </w:rPr>
      </w:pPr>
    </w:p>
    <w:p w:rsidR="005519E9" w:rsidRPr="00DE2AA6" w:rsidRDefault="005519E9" w:rsidP="002D34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56"/>
        </w:tabs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</w:t>
      </w:r>
      <w:r w:rsidRPr="00DE2AA6">
        <w:rPr>
          <w:rFonts w:ascii="Times New Roman" w:eastAsia="Batang" w:hAnsi="Times New Roman" w:cs="Times New Roman"/>
          <w:sz w:val="24"/>
          <w:szCs w:val="24"/>
          <w:lang w:eastAsia="ko-KR"/>
        </w:rPr>
        <w:t>Внешняя сторона</w:t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</w:t>
      </w:r>
      <w:r w:rsidRPr="00DE2AA6">
        <w:rPr>
          <w:rFonts w:ascii="Times New Roman" w:eastAsia="Batang" w:hAnsi="Times New Roman" w:cs="Times New Roman"/>
          <w:sz w:val="24"/>
          <w:szCs w:val="24"/>
          <w:lang w:eastAsia="ko-KR"/>
        </w:rPr>
        <w:t>Внутренняя сторона</w:t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20FA3">
        <w:trPr>
          <w:trHeight w:val="6367"/>
        </w:trPr>
        <w:tc>
          <w:tcPr>
            <w:tcW w:w="5188" w:type="dxa"/>
          </w:tcPr>
          <w:p w:rsidR="005519E9" w:rsidRDefault="005519E9" w:rsidP="008B67D1">
            <w:pPr>
              <w:pStyle w:val="Heading1"/>
            </w:pPr>
            <w:r>
              <w:t>Кондор Футура 2</w:t>
            </w:r>
          </w:p>
          <w:p w:rsidR="005519E9" w:rsidRDefault="005519E9" w:rsidP="008B67D1">
            <w:pPr>
              <w:pStyle w:val="NormalWeb"/>
            </w:pPr>
            <w:r>
              <w:t>Однолистовая входная дверь с двумя разносистемными замками. С обоих сторон установлены МДФ панели, обеспечивающие повышенную тепло -шумоизоляцию.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856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1 лист х 1.6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Гардиан 32.11, Гардиан 30.01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Хром, Серебро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990 x 2100 мм 960 x 2070 мм 860 х 2050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26200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Pr="00DE2AA6" w:rsidRDefault="005519E9" w:rsidP="002D34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56"/>
        </w:tabs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</w:p>
    <w:p w:rsidR="005519E9" w:rsidRPr="00DE2AA6" w:rsidRDefault="005519E9" w:rsidP="00DE2AA6">
      <w:pPr>
        <w:tabs>
          <w:tab w:val="left" w:pos="2919"/>
        </w:tabs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</w:p>
    <w:p w:rsidR="005519E9" w:rsidRDefault="005519E9" w:rsidP="00DE2AA6">
      <w:pPr>
        <w:rPr>
          <w:sz w:val="28"/>
          <w:szCs w:val="28"/>
        </w:rPr>
      </w:pP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79" type="#_x0000_t75" alt="Внешняя сторона двери Кондор Футура 2" style="width:134.25pt;height:298.5pt">
            <v:imagedata r:id="rId102" r:href="rId103"/>
          </v:shape>
        </w:pict>
      </w: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80" type="#_x0000_t75" alt="Внутренняя сторона двери Кондор Футура 2" style="width:134.25pt;height:298.5pt">
            <v:imagedata r:id="rId104" r:href="rId105"/>
          </v:shape>
        </w:pict>
      </w:r>
    </w:p>
    <w:p w:rsidR="005519E9" w:rsidRDefault="005519E9" w:rsidP="002D3488">
      <w:r>
        <w:t xml:space="preserve">Цвет: </w:t>
      </w:r>
      <w:hyperlink r:id="rId106" w:anchor="1" w:history="1">
        <w:r w:rsidRPr="00C51245">
          <w:rPr>
            <w:color w:val="0000FF"/>
          </w:rPr>
          <w:pict>
            <v:shape id="_x0000_i1081" type="#_x0000_t75" alt="Панель Венге" href="http://www.dverikondor.ru/modeli_i_ceny/kondor_" style="width:24pt;height:24pt" o:button="t">
              <v:imagedata r:id="rId13" r:href="rId107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Цвет: </w:t>
      </w:r>
      <w:hyperlink r:id="rId108" w:anchor="1" w:history="1">
        <w:hyperlink r:id="rId109" w:anchor="1" w:history="1">
          <w:r w:rsidRPr="00C51245">
            <w:rPr>
              <w:noProof/>
              <w:color w:val="0000FF"/>
              <w:lang w:eastAsia="ru-RU"/>
            </w:rPr>
            <w:pict>
              <v:shape id="_x0000_i1082" type="#_x0000_t75" alt="Панель Беленый дуб" href="http://www.dverikondor.ru/modeli_i_ceny/ko" style="width:23.25pt;height:23.25pt;visibility:visible" o:button="t">
                <v:fill o:detectmouseclick="t"/>
                <v:imagedata r:id="rId10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Беленый дуб</w:t>
      </w:r>
    </w:p>
    <w:p w:rsidR="005519E9" w:rsidRPr="00723999" w:rsidRDefault="005519E9" w:rsidP="00723999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</w:t>
      </w:r>
      <w:r w:rsidRPr="00723999">
        <w:rPr>
          <w:rFonts w:ascii="Times New Roman" w:eastAsia="Batang" w:hAnsi="Times New Roman" w:cs="Times New Roman"/>
          <w:sz w:val="24"/>
          <w:szCs w:val="24"/>
          <w:lang w:eastAsia="ko-KR"/>
        </w:rPr>
        <w:t>Внешняя сторона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          </w:t>
      </w:r>
      <w:r w:rsidRPr="00723999">
        <w:rPr>
          <w:rFonts w:ascii="Times New Roman" w:eastAsia="Batang" w:hAnsi="Times New Roman" w:cs="Times New Roman"/>
          <w:sz w:val="24"/>
          <w:szCs w:val="24"/>
          <w:lang w:eastAsia="ko-KR"/>
        </w:rPr>
        <w:t>Внутренняя сторона</w:t>
      </w:r>
    </w:p>
    <w:p w:rsidR="005519E9" w:rsidRPr="00723999" w:rsidRDefault="005519E9" w:rsidP="00E32DCD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20FA3">
        <w:trPr>
          <w:trHeight w:val="6367"/>
        </w:trPr>
        <w:tc>
          <w:tcPr>
            <w:tcW w:w="5188" w:type="dxa"/>
          </w:tcPr>
          <w:p w:rsidR="005519E9" w:rsidRDefault="005519E9" w:rsidP="009679B0">
            <w:pPr>
              <w:pStyle w:val="Heading1"/>
            </w:pPr>
            <w:r>
              <w:t>Кондор Футура 3</w:t>
            </w:r>
          </w:p>
          <w:p w:rsidR="005519E9" w:rsidRDefault="005519E9" w:rsidP="009679B0">
            <w:pPr>
              <w:pStyle w:val="NormalWeb"/>
            </w:pPr>
            <w:r>
              <w:t>Однолистовая входная дверь с двумя разносистемными замками. С обоих сторон установлены МДФ панели, обеспечивающие повышенную тепло -шумоизоляцию.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856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1 лист х 1.6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Гардиан 32.11, Гардиан 30.01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Хром, Серебро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990 x 2100 мм 960 x 2070 мм 860 х 2050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26200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Pr="00723999" w:rsidRDefault="005519E9" w:rsidP="00E32DCD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:rsidR="005519E9" w:rsidRDefault="005519E9" w:rsidP="00723999">
      <w:pPr>
        <w:rPr>
          <w:sz w:val="28"/>
          <w:szCs w:val="28"/>
        </w:rPr>
      </w:pP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83" type="#_x0000_t75" alt="Внешняя сторона двери Кондор Футура 3" style="width:134.25pt;height:298.5pt">
            <v:imagedata r:id="rId110" r:href="rId111"/>
          </v:shape>
        </w:pict>
      </w: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84" type="#_x0000_t75" alt="Внутренняя сторона двери Кондор Футура 3" style="width:134.25pt;height:298.5pt">
            <v:imagedata r:id="rId112" r:href="rId113"/>
          </v:shape>
        </w:pict>
      </w:r>
    </w:p>
    <w:p w:rsidR="005519E9" w:rsidRDefault="005519E9" w:rsidP="006B0F22">
      <w:pPr>
        <w:rPr>
          <w:sz w:val="28"/>
          <w:szCs w:val="28"/>
        </w:rPr>
      </w:pPr>
      <w:r>
        <w:t xml:space="preserve">       Цвет: </w:t>
      </w:r>
      <w:hyperlink r:id="rId114" w:anchor="1" w:history="1">
        <w:r w:rsidRPr="00C51245">
          <w:rPr>
            <w:color w:val="0000FF"/>
          </w:rPr>
          <w:pict>
            <v:shape id="_x0000_i1085" type="#_x0000_t75" alt="Панель Венге" href="http://www.dverikondor.ru/modeli_i_ceny/kondor_" style="width:24pt;height:24pt" o:button="t">
              <v:imagedata r:id="rId13" r:href="rId115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Цвет: </w:t>
      </w:r>
      <w:hyperlink r:id="rId116" w:anchor="1" w:history="1">
        <w:r w:rsidRPr="00C51245">
          <w:rPr>
            <w:color w:val="0000FF"/>
          </w:rPr>
          <w:pict>
            <v:shape id="_x0000_i1086" type="#_x0000_t75" alt="Панель Венге" href="http://www.dverikondor.ru/modeli_i_ceny/kondor_" style="width:24pt;height:24pt" o:button="t">
              <v:imagedata r:id="rId13" r:href="rId117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</w:t>
      </w:r>
    </w:p>
    <w:p w:rsidR="005519E9" w:rsidRDefault="005519E9" w:rsidP="00AF19CA">
      <w:pPr>
        <w:rPr>
          <w:sz w:val="28"/>
          <w:szCs w:val="28"/>
        </w:rPr>
      </w:pPr>
    </w:p>
    <w:p w:rsidR="005519E9" w:rsidRPr="00AF19CA" w:rsidRDefault="005519E9" w:rsidP="00AF19CA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</w:t>
      </w:r>
      <w:r w:rsidRPr="00AF19CA">
        <w:rPr>
          <w:rFonts w:ascii="Times New Roman" w:eastAsia="Batang" w:hAnsi="Times New Roman" w:cs="Times New Roman"/>
          <w:sz w:val="24"/>
          <w:szCs w:val="24"/>
          <w:lang w:eastAsia="ko-KR"/>
        </w:rPr>
        <w:t>Внешняя сторона</w:t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</w:t>
      </w:r>
      <w:r w:rsidRPr="00AF19CA">
        <w:rPr>
          <w:rFonts w:ascii="Times New Roman" w:eastAsia="Batang" w:hAnsi="Times New Roman" w:cs="Times New Roman"/>
          <w:sz w:val="24"/>
          <w:szCs w:val="24"/>
          <w:lang w:eastAsia="ko-KR"/>
        </w:rPr>
        <w:t>Внутренняя сторона</w:t>
      </w:r>
    </w:p>
    <w:p w:rsidR="005519E9" w:rsidRPr="00AF19CA" w:rsidRDefault="005519E9" w:rsidP="00AB1794">
      <w:pPr>
        <w:tabs>
          <w:tab w:val="left" w:pos="2860"/>
        </w:tabs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20FA3">
        <w:trPr>
          <w:trHeight w:val="6367"/>
        </w:trPr>
        <w:tc>
          <w:tcPr>
            <w:tcW w:w="5188" w:type="dxa"/>
          </w:tcPr>
          <w:p w:rsidR="005519E9" w:rsidRDefault="005519E9" w:rsidP="00375E26">
            <w:pPr>
              <w:pStyle w:val="Heading1"/>
            </w:pPr>
            <w:r>
              <w:t>Кондор Греция</w:t>
            </w:r>
          </w:p>
          <w:p w:rsidR="005519E9" w:rsidRDefault="005519E9" w:rsidP="00375E26">
            <w:pPr>
              <w:pStyle w:val="NormalWeb"/>
            </w:pPr>
            <w:r>
              <w:t>Двухлистовая дверь двумя разносистемыми замками и МДФ панелью. Греческий орнамент «меандр» украшает дверь с обоих сторон.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856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2 листа х (2 мм и 1 мм)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Kale 257, Kale 252 R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860 х 2050 мм 960 х 2050 мм 990 х 2090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28000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Pr="00AF19CA" w:rsidRDefault="005519E9" w:rsidP="00AB1794">
      <w:pPr>
        <w:tabs>
          <w:tab w:val="left" w:pos="2860"/>
        </w:tabs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:rsidR="005519E9" w:rsidRDefault="005519E9" w:rsidP="00AF19CA">
      <w:pPr>
        <w:rPr>
          <w:sz w:val="28"/>
          <w:szCs w:val="28"/>
        </w:rPr>
      </w:pP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87" type="#_x0000_t75" alt="Внешняя сторона двери Кондор Греция" style="width:135pt;height:299.25pt">
            <v:imagedata r:id="rId118" r:href="rId119"/>
          </v:shape>
        </w:pict>
      </w:r>
      <w:r w:rsidRPr="00C51245">
        <w:rPr>
          <w:rFonts w:ascii="Times New Roman" w:eastAsia="Batang" w:hAnsi="Times New Roman"/>
          <w:sz w:val="24"/>
          <w:szCs w:val="24"/>
          <w:lang w:eastAsia="ko-KR"/>
        </w:rPr>
        <w:pict>
          <v:shape id="_x0000_i1088" type="#_x0000_t75" alt="Внутренняя сторона двери Кондор Греция" style="width:135pt;height:296.25pt">
            <v:imagedata r:id="rId120" r:href="rId121"/>
          </v:shape>
        </w:pict>
      </w:r>
    </w:p>
    <w:p w:rsidR="005519E9" w:rsidRDefault="005519E9" w:rsidP="00AB1794">
      <w:r>
        <w:t xml:space="preserve">Цвет: </w:t>
      </w:r>
      <w:hyperlink r:id="rId122" w:anchor="1" w:history="1">
        <w:r w:rsidRPr="00C51245">
          <w:rPr>
            <w:color w:val="0000FF"/>
          </w:rPr>
          <w:pict>
            <v:shape id="_x0000_i1089" type="#_x0000_t75" alt="Панель Венге" href="http://www.dverikondor.ru/modeli_i_ceny/kondor_" style="width:24pt;height:24pt" o:button="t">
              <v:imagedata r:id="rId13" r:href="rId123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Цвет: </w:t>
      </w:r>
      <w:hyperlink r:id="rId124" w:anchor="1" w:history="1">
        <w:hyperlink r:id="rId125" w:anchor="1" w:history="1">
          <w:r w:rsidRPr="00C51245">
            <w:rPr>
              <w:noProof/>
              <w:color w:val="0000FF"/>
              <w:lang w:eastAsia="ru-RU"/>
            </w:rPr>
            <w:pict>
              <v:shape id="_x0000_i1090" type="#_x0000_t75" alt="Панель Беленый дуб" href="http://www.dverikondor.ru/modeli_i_ceny/ko" style="width:23.25pt;height:23.25pt;visibility:visible" o:button="t">
                <v:fill o:detectmouseclick="t"/>
                <v:imagedata r:id="rId10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Беленый дуб</w:t>
      </w:r>
    </w:p>
    <w:p w:rsidR="005519E9" w:rsidRDefault="005519E9" w:rsidP="00AB1794">
      <w:r>
        <w:t xml:space="preserve">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20FA3">
        <w:trPr>
          <w:trHeight w:val="6367"/>
        </w:trPr>
        <w:tc>
          <w:tcPr>
            <w:tcW w:w="5188" w:type="dxa"/>
          </w:tcPr>
          <w:p w:rsidR="005519E9" w:rsidRDefault="005519E9" w:rsidP="00AA6005">
            <w:pPr>
              <w:pStyle w:val="Heading1"/>
            </w:pPr>
            <w:r>
              <w:t>Кондор Реал</w:t>
            </w:r>
          </w:p>
          <w:p w:rsidR="005519E9" w:rsidRDefault="005519E9" w:rsidP="00AA6005">
            <w:pPr>
              <w:pStyle w:val="NormalWeb"/>
            </w:pPr>
            <w:r>
              <w:t>Однолистовая входная дверь с двумя разносистемными замками. С обоих сторон установлены МДФ панели, обеспечивающие повышенную тепло -шумоизоляцию.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371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1 лист х 1.5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Гардиан цил., Гардиан сувальдный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Хром, Серебро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980 x 2080 мм 860 х 2050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27800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Default="005519E9" w:rsidP="00AB1794">
      <w:pPr>
        <w:rPr>
          <w:sz w:val="28"/>
          <w:szCs w:val="28"/>
        </w:rPr>
      </w:pPr>
      <w:r>
        <w:rPr>
          <w:noProof/>
          <w:lang w:eastAsia="ru-RU"/>
        </w:rPr>
        <w:pict>
          <v:shape id="_x0000_s1026" type="#_x0000_t75" alt="" style="position:absolute;margin-left:9pt;margin-top:9pt;width:279.1pt;height:279.1pt;z-index:251658240;mso-position-horizontal-relative:text;mso-position-vertical-relative:text">
            <v:imagedata r:id="rId126" o:title=""/>
            <w10:wrap type="square" side="right"/>
          </v:shape>
        </w:pict>
      </w:r>
      <w:r>
        <w:fldChar w:fldCharType="begin"/>
      </w:r>
      <w:r>
        <w:instrText xml:space="preserve"> INCLUDEPICTURE "http://lsdoor.ru/image/cache/500-500/data/condor/real.jpg" \* MERGEFORMATINET </w:instrText>
      </w:r>
      <w:r>
        <w:fldChar w:fldCharType="end"/>
      </w:r>
    </w:p>
    <w:p w:rsidR="005519E9" w:rsidRDefault="005519E9" w:rsidP="007E0099">
      <w:r>
        <w:t xml:space="preserve">            Цвет: </w:t>
      </w:r>
      <w:hyperlink r:id="rId127" w:anchor="1" w:history="1">
        <w:r w:rsidRPr="00C51245">
          <w:rPr>
            <w:color w:val="0000FF"/>
          </w:rPr>
          <w:pict>
            <v:shape id="_x0000_i1091" type="#_x0000_t75" alt="Панель Венге" href="http://www.dverikondor.ru/modeli_i_ceny/kondor_" style="width:24pt;height:24pt" o:button="t">
              <v:imagedata r:id="rId13" r:href="rId128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Цвет: </w:t>
      </w:r>
      <w:hyperlink r:id="rId129" w:anchor="1" w:history="1">
        <w:hyperlink r:id="rId130" w:anchor="1" w:history="1">
          <w:r w:rsidRPr="00C51245">
            <w:rPr>
              <w:noProof/>
              <w:color w:val="0000FF"/>
              <w:lang w:eastAsia="ru-RU"/>
            </w:rPr>
            <w:pict>
              <v:shape id="_x0000_i1092" type="#_x0000_t75" alt="Панель Беленый дуб" href="http://www.dverikondor.ru/modeli_i_ceny/ko" style="width:23.25pt;height:23.25pt;visibility:visible" o:button="t">
                <v:fill o:detectmouseclick="t"/>
                <v:imagedata r:id="rId10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Беленый дуб</w:t>
      </w:r>
    </w:p>
    <w:p w:rsidR="005519E9" w:rsidRDefault="005519E9" w:rsidP="00AB1794">
      <w:pPr>
        <w:rPr>
          <w:sz w:val="28"/>
          <w:szCs w:val="28"/>
        </w:rPr>
      </w:pPr>
    </w:p>
    <w:p w:rsidR="005519E9" w:rsidRDefault="005519E9" w:rsidP="00AB1794">
      <w:r>
        <w:t xml:space="preserve">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20FA3">
        <w:trPr>
          <w:trHeight w:val="6367"/>
        </w:trPr>
        <w:tc>
          <w:tcPr>
            <w:tcW w:w="5188" w:type="dxa"/>
          </w:tcPr>
          <w:p w:rsidR="005519E9" w:rsidRDefault="005519E9" w:rsidP="00AA6005">
            <w:pPr>
              <w:pStyle w:val="Heading1"/>
            </w:pPr>
            <w:r>
              <w:t>Кондор Мадрид</w:t>
            </w:r>
          </w:p>
          <w:p w:rsidR="005519E9" w:rsidRDefault="005519E9" w:rsidP="00AA6005">
            <w:pPr>
              <w:pStyle w:val="NormalWeb"/>
            </w:pPr>
            <w:r>
              <w:t>Однолистовая входная дверь с двумя разносистемными замками. С обоих сторон установлены МДФ панели, обеспечивающие повышенную тепло -шумоизоляцию.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371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1 лист х 1.5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Гардиан цил., Гардиан сувальдный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Хром, Серебро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980 x 2080 мм 860 х 2050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28700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Default="005519E9" w:rsidP="00AB1794">
      <w:pPr>
        <w:rPr>
          <w:sz w:val="28"/>
          <w:szCs w:val="28"/>
        </w:rPr>
      </w:pPr>
      <w:r>
        <w:t xml:space="preserve"> </w:t>
      </w:r>
      <w:r>
        <w:rPr>
          <w:noProof/>
          <w:lang w:eastAsia="ru-RU"/>
        </w:rPr>
        <w:pict>
          <v:shape id="_x0000_s1027" type="#_x0000_t75" alt="" style="position:absolute;margin-left:0;margin-top:-.05pt;width:277.15pt;height:277.15pt;z-index:251659264;mso-position-horizontal:left;mso-position-horizontal-relative:text;mso-position-vertical-relative:text">
            <v:imagedata r:id="rId131" o:title=""/>
            <w10:wrap type="square" side="right"/>
          </v:shape>
        </w:pict>
      </w:r>
    </w:p>
    <w:p w:rsidR="005519E9" w:rsidRDefault="005519E9" w:rsidP="00AB1794">
      <w:r>
        <w:t xml:space="preserve">          Цвет: </w:t>
      </w:r>
      <w:hyperlink r:id="rId132" w:anchor="1" w:history="1">
        <w:r w:rsidRPr="00C51245">
          <w:rPr>
            <w:color w:val="0000FF"/>
          </w:rPr>
          <w:pict>
            <v:shape id="_x0000_i1093" type="#_x0000_t75" alt="Панель Венге" href="http://www.dverikondor.ru/modeli_i_ceny/kondor_" style="width:24pt;height:24pt" o:button="t">
              <v:imagedata r:id="rId13" r:href="rId133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Цвет: </w:t>
      </w:r>
      <w:hyperlink r:id="rId134" w:anchor="1" w:history="1">
        <w:hyperlink r:id="rId135" w:anchor="1" w:history="1">
          <w:r w:rsidRPr="00C51245">
            <w:rPr>
              <w:noProof/>
              <w:color w:val="0000FF"/>
              <w:lang w:eastAsia="ru-RU"/>
            </w:rPr>
            <w:pict>
              <v:shape id="_x0000_i1094" type="#_x0000_t75" alt="Панель Беленый дуб" href="http://www.dverikondor.ru/modeli_i_ceny/ko" style="width:23.25pt;height:23.25pt;visibility:visible" o:button="t">
                <v:fill o:detectmouseclick="t"/>
                <v:imagedata r:id="rId10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Беленый дуб</w:t>
      </w:r>
    </w:p>
    <w:p w:rsidR="005519E9" w:rsidRDefault="005519E9" w:rsidP="00AB1794"/>
    <w:p w:rsidR="005519E9" w:rsidRDefault="005519E9" w:rsidP="00AB1794"/>
    <w:p w:rsidR="005519E9" w:rsidRDefault="005519E9" w:rsidP="00AB1794"/>
    <w:p w:rsidR="005519E9" w:rsidRDefault="005519E9" w:rsidP="00AB1794">
      <w:r>
        <w:t xml:space="preserve">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20FA3">
        <w:trPr>
          <w:trHeight w:val="6367"/>
        </w:trPr>
        <w:tc>
          <w:tcPr>
            <w:tcW w:w="5188" w:type="dxa"/>
          </w:tcPr>
          <w:p w:rsidR="005519E9" w:rsidRDefault="005519E9" w:rsidP="00AA6005">
            <w:pPr>
              <w:pStyle w:val="Heading1"/>
            </w:pPr>
            <w:r>
              <w:t>Кондор Киото</w:t>
            </w:r>
          </w:p>
          <w:p w:rsidR="005519E9" w:rsidRDefault="005519E9" w:rsidP="00AA6005">
            <w:pPr>
              <w:pStyle w:val="NormalWeb"/>
            </w:pPr>
            <w:r>
              <w:t>Однолистовая входная дверь с двумя разносистемными замками. С внутренней стороны установлена МДФ панель, объемная фрезерованная цвета орех.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3371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10 лет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1 лист х 1.5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Гардиан цил., Гардиан сувальдный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Хром, Серебро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980 x 2080 мм 860 х 2050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25900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Default="005519E9" w:rsidP="00BB1715">
      <w:pPr>
        <w:tabs>
          <w:tab w:val="left" w:pos="6293"/>
        </w:tabs>
        <w:rPr>
          <w:sz w:val="28"/>
          <w:szCs w:val="28"/>
        </w:rPr>
      </w:pPr>
      <w:r>
        <w:rPr>
          <w:noProof/>
          <w:lang w:eastAsia="ru-RU"/>
        </w:rPr>
        <w:pict>
          <v:shape id="_x0000_s1028" type="#_x0000_t75" alt="" style="position:absolute;margin-left:0;margin-top:-.05pt;width:277.15pt;height:277.15pt;z-index:251660288;mso-position-horizontal:left;mso-position-horizontal-relative:text;mso-position-vertical-relative:text">
            <v:imagedata r:id="rId136" o:title=""/>
            <w10:wrap type="square" side="right"/>
          </v:shape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br w:type="textWrapping" w:clear="all"/>
      </w:r>
    </w:p>
    <w:p w:rsidR="005519E9" w:rsidRDefault="005519E9" w:rsidP="00BB1715">
      <w:pPr>
        <w:tabs>
          <w:tab w:val="left" w:pos="5740"/>
          <w:tab w:val="left" w:pos="629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</w:p>
    <w:tbl>
      <w:tblPr>
        <w:tblpPr w:leftFromText="180" w:rightFromText="180" w:vertAnchor="text" w:tblpX="6185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8"/>
      </w:tblGrid>
      <w:tr w:rsidR="005519E9" w:rsidRPr="00420FA3">
        <w:trPr>
          <w:trHeight w:val="6367"/>
        </w:trPr>
        <w:tc>
          <w:tcPr>
            <w:tcW w:w="5188" w:type="dxa"/>
          </w:tcPr>
          <w:p w:rsidR="005519E9" w:rsidRDefault="005519E9" w:rsidP="00AA6005">
            <w:pPr>
              <w:pStyle w:val="Heading1"/>
            </w:pPr>
            <w:r>
              <w:t>Кондор Сапсан</w:t>
            </w:r>
          </w:p>
          <w:p w:rsidR="005519E9" w:rsidRDefault="005519E9" w:rsidP="00AA6005">
            <w:pPr>
              <w:pStyle w:val="NormalWeb"/>
            </w:pPr>
            <w:r>
              <w:t>Вариант –«эконом» .Однолистовая входная дверь с одним замком. С внутренней стороны установлена МДФ панель, объемная фрезерованная цвета венге (либо беленый дуб).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16"/>
              <w:gridCol w:w="2770"/>
            </w:tblGrid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Страна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Россия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Гарантия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Один год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Сталь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1 лист х 1.0 мм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Замки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Pr="007A055A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rPr>
                      <w:lang w:val="en-US"/>
                    </w:rPr>
                    <w:t>Apecs</w:t>
                  </w:r>
                  <w:r w:rsidRPr="003C3337">
                    <w:t xml:space="preserve"> 2800</w:t>
                  </w:r>
                  <w:r>
                    <w:t xml:space="preserve"> </w:t>
                  </w:r>
                  <w:r w:rsidRPr="003C3337">
                    <w:t>цилиндровый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Фурнитура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 xml:space="preserve">Хром </w:t>
                  </w:r>
                </w:p>
              </w:tc>
            </w:tr>
            <w:tr w:rsidR="005519E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Размеры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519E9" w:rsidRDefault="005519E9" w:rsidP="003C174E">
                  <w:pPr>
                    <w:framePr w:hSpace="180" w:wrap="around" w:vAnchor="text" w:hAnchor="text" w:x="6185" w:y="238"/>
                    <w:rPr>
                      <w:sz w:val="24"/>
                      <w:szCs w:val="24"/>
                    </w:rPr>
                  </w:pPr>
                  <w:r>
                    <w:t>970 x 2080 мм 870 х 2050 мм</w:t>
                  </w:r>
                </w:p>
              </w:tc>
            </w:tr>
          </w:tbl>
          <w:p w:rsidR="005519E9" w:rsidRPr="00FC267F" w:rsidRDefault="005519E9" w:rsidP="00AA600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FC26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Цена 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11000 руб.</w:t>
            </w:r>
          </w:p>
          <w:p w:rsidR="005519E9" w:rsidRPr="00420FA3" w:rsidRDefault="005519E9" w:rsidP="00AA6005">
            <w:pPr>
              <w:pStyle w:val="Heading2"/>
              <w:rPr>
                <w:rFonts w:cs="Times New Roman"/>
              </w:rPr>
            </w:pPr>
            <w:r w:rsidRPr="004D715D">
              <w:t>Описание :</w:t>
            </w:r>
          </w:p>
        </w:tc>
      </w:tr>
    </w:tbl>
    <w:p w:rsidR="005519E9" w:rsidRDefault="005519E9" w:rsidP="00BB1715">
      <w:pPr>
        <w:tabs>
          <w:tab w:val="left" w:pos="5740"/>
          <w:tab w:val="left" w:pos="629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519E9" w:rsidRDefault="005519E9" w:rsidP="00EB66C1">
      <w:pPr>
        <w:tabs>
          <w:tab w:val="left" w:pos="1361"/>
        </w:tabs>
        <w:rPr>
          <w:sz w:val="28"/>
          <w:szCs w:val="28"/>
        </w:rPr>
      </w:pPr>
      <w:r>
        <w:pict>
          <v:shape id="_x0000_i1095" type="#_x0000_t75" alt="" style="width:273.75pt;height:273.75pt">
            <v:imagedata r:id="rId137" r:href="rId138"/>
          </v:shape>
        </w:pict>
      </w:r>
      <w:r>
        <w:rPr>
          <w:sz w:val="28"/>
          <w:szCs w:val="28"/>
        </w:rPr>
        <w:tab/>
        <w:t xml:space="preserve">  </w:t>
      </w:r>
    </w:p>
    <w:p w:rsidR="005519E9" w:rsidRPr="00AB1794" w:rsidRDefault="005519E9" w:rsidP="00EB66C1">
      <w:pPr>
        <w:tabs>
          <w:tab w:val="left" w:pos="1361"/>
        </w:tabs>
        <w:rPr>
          <w:sz w:val="28"/>
          <w:szCs w:val="28"/>
        </w:rPr>
      </w:pPr>
      <w:r>
        <w:t xml:space="preserve">Цвет: </w:t>
      </w:r>
      <w:hyperlink r:id="rId139" w:anchor="1" w:history="1">
        <w:hyperlink r:id="rId140" w:anchor="1" w:history="1">
          <w:r w:rsidRPr="00C51245">
            <w:rPr>
              <w:noProof/>
              <w:color w:val="0000FF"/>
              <w:lang w:eastAsia="ru-RU"/>
            </w:rPr>
            <w:pict>
              <v:shape id="_x0000_i1096" type="#_x0000_t75" alt="Панель Антик-медь" href="http://www.dverikondor.ru/modeli_i_ceny/k" style="width:23.25pt;height:23.25pt;visibility:visible" o:button="t">
                <v:fill o:detectmouseclick="t"/>
                <v:imagedata r:id="rId23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Антик-медь      Цвет: </w:t>
      </w:r>
      <w:hyperlink r:id="rId141" w:anchor="1" w:history="1">
        <w:r w:rsidRPr="00C51245">
          <w:rPr>
            <w:color w:val="0000FF"/>
          </w:rPr>
          <w:pict>
            <v:shape id="_x0000_i1097" type="#_x0000_t75" alt="Панель Венге" href="http://www.dverikondor.ru/modeli_i_ceny/kondor_" style="width:24pt;height:24pt" o:button="t">
              <v:imagedata r:id="rId13" r:href="rId142"/>
            </v:shape>
          </w:pict>
        </w:r>
        <w:r>
          <w:rPr>
            <w:rStyle w:val="Hyperlink"/>
          </w:rPr>
          <w:t xml:space="preserve"> </w:t>
        </w:r>
      </w:hyperlink>
      <w:r>
        <w:t xml:space="preserve"> Венге                               </w:t>
      </w:r>
      <w:r>
        <w:rPr>
          <w:sz w:val="28"/>
          <w:szCs w:val="28"/>
        </w:rPr>
        <w:br w:type="textWrapping" w:clear="all"/>
      </w:r>
      <w:r>
        <w:rPr>
          <w:sz w:val="28"/>
          <w:szCs w:val="28"/>
        </w:rPr>
        <w:br w:type="textWrapping" w:clear="all"/>
        <w:t xml:space="preserve">                                        </w:t>
      </w:r>
      <w:r>
        <w:t xml:space="preserve">Цвет: </w:t>
      </w:r>
      <w:hyperlink r:id="rId143" w:anchor="1" w:history="1">
        <w:hyperlink r:id="rId144" w:anchor="1" w:history="1">
          <w:r w:rsidRPr="00C51245">
            <w:rPr>
              <w:noProof/>
              <w:color w:val="0000FF"/>
              <w:lang w:eastAsia="ru-RU"/>
            </w:rPr>
            <w:pict>
              <v:shape id="_x0000_i1098" type="#_x0000_t75" alt="Панель Беленый дуб" href="http://www.dverikondor.ru/modeli_i_ceny/ko" style="width:23.25pt;height:23.25pt;visibility:visible" o:button="t">
                <v:fill o:detectmouseclick="t"/>
                <v:imagedata r:id="rId10" o:title=""/>
              </v:shape>
            </w:pict>
          </w:r>
        </w:hyperlink>
        <w:r>
          <w:rPr>
            <w:rStyle w:val="Hyperlink"/>
          </w:rPr>
          <w:t xml:space="preserve"> </w:t>
        </w:r>
      </w:hyperlink>
      <w:r>
        <w:t xml:space="preserve"> Беленый дуб</w:t>
      </w:r>
    </w:p>
    <w:sectPr w:rsidR="005519E9" w:rsidRPr="00AB1794" w:rsidSect="00A644FC">
      <w:pgSz w:w="11906" w:h="16838"/>
      <w:pgMar w:top="113" w:right="284" w:bottom="113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2618"/>
    <w:rsid w:val="0001677C"/>
    <w:rsid w:val="000176E8"/>
    <w:rsid w:val="00023A79"/>
    <w:rsid w:val="0003057D"/>
    <w:rsid w:val="00031448"/>
    <w:rsid w:val="000438D1"/>
    <w:rsid w:val="00081DF7"/>
    <w:rsid w:val="00082653"/>
    <w:rsid w:val="000A2E2A"/>
    <w:rsid w:val="000F52D9"/>
    <w:rsid w:val="001256E9"/>
    <w:rsid w:val="00147D19"/>
    <w:rsid w:val="001A56A5"/>
    <w:rsid w:val="001C152E"/>
    <w:rsid w:val="001C1C47"/>
    <w:rsid w:val="001C293E"/>
    <w:rsid w:val="001E723C"/>
    <w:rsid w:val="001F5849"/>
    <w:rsid w:val="0022084C"/>
    <w:rsid w:val="00233CD3"/>
    <w:rsid w:val="00236DAE"/>
    <w:rsid w:val="00243C70"/>
    <w:rsid w:val="00294A42"/>
    <w:rsid w:val="002A75EA"/>
    <w:rsid w:val="002B4948"/>
    <w:rsid w:val="002B6D81"/>
    <w:rsid w:val="002D3488"/>
    <w:rsid w:val="0034138D"/>
    <w:rsid w:val="00344B02"/>
    <w:rsid w:val="00375E26"/>
    <w:rsid w:val="003B2773"/>
    <w:rsid w:val="003C174E"/>
    <w:rsid w:val="003C3337"/>
    <w:rsid w:val="003F1C18"/>
    <w:rsid w:val="00420FA3"/>
    <w:rsid w:val="00431ADA"/>
    <w:rsid w:val="00434F39"/>
    <w:rsid w:val="004353A0"/>
    <w:rsid w:val="004A4867"/>
    <w:rsid w:val="004D358D"/>
    <w:rsid w:val="004D715D"/>
    <w:rsid w:val="004F6DBC"/>
    <w:rsid w:val="00542618"/>
    <w:rsid w:val="00543459"/>
    <w:rsid w:val="005519E9"/>
    <w:rsid w:val="00551ECD"/>
    <w:rsid w:val="00554B4D"/>
    <w:rsid w:val="005928DC"/>
    <w:rsid w:val="00595B26"/>
    <w:rsid w:val="00611615"/>
    <w:rsid w:val="0061289F"/>
    <w:rsid w:val="00612904"/>
    <w:rsid w:val="00652EBE"/>
    <w:rsid w:val="006814F6"/>
    <w:rsid w:val="00685D58"/>
    <w:rsid w:val="006B0F22"/>
    <w:rsid w:val="006B6480"/>
    <w:rsid w:val="006C26FB"/>
    <w:rsid w:val="006C2A37"/>
    <w:rsid w:val="006C52FC"/>
    <w:rsid w:val="006E61EE"/>
    <w:rsid w:val="007024A3"/>
    <w:rsid w:val="00720D8A"/>
    <w:rsid w:val="00723999"/>
    <w:rsid w:val="00731587"/>
    <w:rsid w:val="00732569"/>
    <w:rsid w:val="0074768A"/>
    <w:rsid w:val="00764BC8"/>
    <w:rsid w:val="00795437"/>
    <w:rsid w:val="007A055A"/>
    <w:rsid w:val="007A2C6D"/>
    <w:rsid w:val="007C1E40"/>
    <w:rsid w:val="007C3483"/>
    <w:rsid w:val="007E0099"/>
    <w:rsid w:val="00835E3F"/>
    <w:rsid w:val="00864D60"/>
    <w:rsid w:val="00893097"/>
    <w:rsid w:val="008B207D"/>
    <w:rsid w:val="008B2EDD"/>
    <w:rsid w:val="008B67D1"/>
    <w:rsid w:val="008C7430"/>
    <w:rsid w:val="008D35E7"/>
    <w:rsid w:val="008E06A2"/>
    <w:rsid w:val="008E2485"/>
    <w:rsid w:val="008F6318"/>
    <w:rsid w:val="0090287F"/>
    <w:rsid w:val="00910139"/>
    <w:rsid w:val="009108C3"/>
    <w:rsid w:val="00916077"/>
    <w:rsid w:val="009265B3"/>
    <w:rsid w:val="0092697A"/>
    <w:rsid w:val="00932643"/>
    <w:rsid w:val="00945F5E"/>
    <w:rsid w:val="009537D6"/>
    <w:rsid w:val="009652D9"/>
    <w:rsid w:val="009679B0"/>
    <w:rsid w:val="00987D94"/>
    <w:rsid w:val="009C5A10"/>
    <w:rsid w:val="009F1A37"/>
    <w:rsid w:val="00A21372"/>
    <w:rsid w:val="00A23F2D"/>
    <w:rsid w:val="00A57E36"/>
    <w:rsid w:val="00A644FC"/>
    <w:rsid w:val="00A70012"/>
    <w:rsid w:val="00A97816"/>
    <w:rsid w:val="00AA2AAC"/>
    <w:rsid w:val="00AA6005"/>
    <w:rsid w:val="00AB1794"/>
    <w:rsid w:val="00AD36E5"/>
    <w:rsid w:val="00AF19CA"/>
    <w:rsid w:val="00B05711"/>
    <w:rsid w:val="00B158E6"/>
    <w:rsid w:val="00B52C62"/>
    <w:rsid w:val="00B70A9E"/>
    <w:rsid w:val="00B72294"/>
    <w:rsid w:val="00B91C9A"/>
    <w:rsid w:val="00B944B5"/>
    <w:rsid w:val="00BB1715"/>
    <w:rsid w:val="00BB79F3"/>
    <w:rsid w:val="00C009FF"/>
    <w:rsid w:val="00C03DD8"/>
    <w:rsid w:val="00C24D85"/>
    <w:rsid w:val="00C27F58"/>
    <w:rsid w:val="00C3781F"/>
    <w:rsid w:val="00C51245"/>
    <w:rsid w:val="00C66FEF"/>
    <w:rsid w:val="00C865B5"/>
    <w:rsid w:val="00D0690F"/>
    <w:rsid w:val="00D14BB1"/>
    <w:rsid w:val="00D57BFA"/>
    <w:rsid w:val="00D916B1"/>
    <w:rsid w:val="00DA1EEC"/>
    <w:rsid w:val="00DE2AA6"/>
    <w:rsid w:val="00E1255F"/>
    <w:rsid w:val="00E32DCD"/>
    <w:rsid w:val="00E617B2"/>
    <w:rsid w:val="00E775C1"/>
    <w:rsid w:val="00E77EEF"/>
    <w:rsid w:val="00E9708E"/>
    <w:rsid w:val="00E9727C"/>
    <w:rsid w:val="00EA716D"/>
    <w:rsid w:val="00EB66C1"/>
    <w:rsid w:val="00EC3339"/>
    <w:rsid w:val="00ED66C7"/>
    <w:rsid w:val="00EF2DC4"/>
    <w:rsid w:val="00F040F9"/>
    <w:rsid w:val="00F13C1F"/>
    <w:rsid w:val="00FC267F"/>
    <w:rsid w:val="00FC7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E5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7A2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267F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A2C6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C267F"/>
    <w:rPr>
      <w:rFonts w:ascii="Cambria" w:hAnsi="Cambria" w:cs="Cambria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semiHidden/>
    <w:rsid w:val="00E970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9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970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7A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71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1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1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71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1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1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1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1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71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117" Type="http://schemas.openxmlformats.org/officeDocument/2006/relationships/image" Target="http://www.dverikondor.ru/upload/iblock/b49/b499706bae9e576b442f738dac2e2bf6.jpg" TargetMode="External"/><Relationship Id="rId21" Type="http://schemas.openxmlformats.org/officeDocument/2006/relationships/hyperlink" Target="http://www.dverikondor.ru/modeli_i_ceny/kondor_barier/" TargetMode="External"/><Relationship Id="rId42" Type="http://schemas.openxmlformats.org/officeDocument/2006/relationships/hyperlink" Target="http://www.dverikondor.ru/modeli_i_ceny/kondor_7/" TargetMode="External"/><Relationship Id="rId47" Type="http://schemas.openxmlformats.org/officeDocument/2006/relationships/image" Target="http://www.dverikondor.ru/upload/resize_cache/iblock/d50/192_420_1/d509133e546cc17d659b00885cf071e3.jpg" TargetMode="External"/><Relationship Id="rId63" Type="http://schemas.openxmlformats.org/officeDocument/2006/relationships/image" Target="http://www.dverikondor.ru/upload/resize_cache/iblock/1d6/192_420_1/1d6e55b0599d1078b9c8cd4ed2bbe597.jpg" TargetMode="External"/><Relationship Id="rId68" Type="http://schemas.openxmlformats.org/officeDocument/2006/relationships/hyperlink" Target="http://www.dverikondor.ru/modeli_i_ceny/kondor_chrome/" TargetMode="External"/><Relationship Id="rId84" Type="http://schemas.openxmlformats.org/officeDocument/2006/relationships/hyperlink" Target="http://www.dverikondor.ru/modeli_i_ceny/kondor_x2/" TargetMode="External"/><Relationship Id="rId89" Type="http://schemas.openxmlformats.org/officeDocument/2006/relationships/hyperlink" Target="http://www.dverikondor.ru/modeli_i_ceny/kondor_chrome/" TargetMode="External"/><Relationship Id="rId112" Type="http://schemas.openxmlformats.org/officeDocument/2006/relationships/image" Target="media/image36.jpeg"/><Relationship Id="rId133" Type="http://schemas.openxmlformats.org/officeDocument/2006/relationships/image" Target="http://www.dverikondor.ru/upload/iblock/b49/b499706bae9e576b442f738dac2e2bf6.jpg" TargetMode="External"/><Relationship Id="rId138" Type="http://schemas.openxmlformats.org/officeDocument/2006/relationships/image" Target="http://lsdoor.ru/image/cache/500-500/data/condor/sapsan1.jpg" TargetMode="External"/><Relationship Id="rId16" Type="http://schemas.openxmlformats.org/officeDocument/2006/relationships/hyperlink" Target="http://www.dverikondor.ru/modeli_i_ceny/kondor_x2/" TargetMode="External"/><Relationship Id="rId107" Type="http://schemas.openxmlformats.org/officeDocument/2006/relationships/image" Target="http://www.dverikondor.ru/upload/iblock/b49/b499706bae9e576b442f738dac2e2bf6.jpg" TargetMode="External"/><Relationship Id="rId11" Type="http://schemas.openxmlformats.org/officeDocument/2006/relationships/hyperlink" Target="http://www.dverikondor.ru/modeli_i_ceny/kondor_prestizh/" TargetMode="External"/><Relationship Id="rId32" Type="http://schemas.openxmlformats.org/officeDocument/2006/relationships/image" Target="media/image14.jpeg"/><Relationship Id="rId37" Type="http://schemas.openxmlformats.org/officeDocument/2006/relationships/hyperlink" Target="http://www.dverikondor.ru/modeli_i_ceny/kondor_3/" TargetMode="External"/><Relationship Id="rId53" Type="http://schemas.openxmlformats.org/officeDocument/2006/relationships/image" Target="http://www.dverikondor.ru/upload/iblock/b49/b499706bae9e576b442f738dac2e2bf6.jpg" TargetMode="External"/><Relationship Id="rId58" Type="http://schemas.openxmlformats.org/officeDocument/2006/relationships/hyperlink" Target="http://www.dverikondor.ru/modeli_i_ceny/kondor_3/" TargetMode="External"/><Relationship Id="rId74" Type="http://schemas.openxmlformats.org/officeDocument/2006/relationships/image" Target="http://www.dverikondor.ru/upload/iblock/b49/b499706bae9e576b442f738dac2e2bf6.jpg" TargetMode="External"/><Relationship Id="rId79" Type="http://schemas.openxmlformats.org/officeDocument/2006/relationships/image" Target="media/image28.jpeg"/><Relationship Id="rId102" Type="http://schemas.openxmlformats.org/officeDocument/2006/relationships/image" Target="media/image33.jpeg"/><Relationship Id="rId123" Type="http://schemas.openxmlformats.org/officeDocument/2006/relationships/image" Target="http://www.dverikondor.ru/upload/iblock/b49/b499706bae9e576b442f738dac2e2bf6.jpg" TargetMode="External"/><Relationship Id="rId128" Type="http://schemas.openxmlformats.org/officeDocument/2006/relationships/image" Target="http://www.dverikondor.ru/upload/iblock/b49/b499706bae9e576b442f738dac2e2bf6.jpg" TargetMode="External"/><Relationship Id="rId144" Type="http://schemas.openxmlformats.org/officeDocument/2006/relationships/hyperlink" Target="http://www.dverikondor.ru/modeli_i_ceny/kondor_x2/" TargetMode="External"/><Relationship Id="rId5" Type="http://schemas.openxmlformats.org/officeDocument/2006/relationships/image" Target="media/image2.jpeg"/><Relationship Id="rId90" Type="http://schemas.openxmlformats.org/officeDocument/2006/relationships/image" Target="http://www.dverikondor.ru/upload/iblock/b49/b499706bae9e576b442f738dac2e2bf6.jpg" TargetMode="External"/><Relationship Id="rId95" Type="http://schemas.openxmlformats.org/officeDocument/2006/relationships/image" Target="media/image32.jpeg"/><Relationship Id="rId22" Type="http://schemas.openxmlformats.org/officeDocument/2006/relationships/hyperlink" Target="http://www.dverikondor.ru/modeli_i_ceny/kondor_barier/" TargetMode="External"/><Relationship Id="rId27" Type="http://schemas.openxmlformats.org/officeDocument/2006/relationships/image" Target="media/image12.jpeg"/><Relationship Id="rId43" Type="http://schemas.openxmlformats.org/officeDocument/2006/relationships/hyperlink" Target="http://www.dverikondor.ru/modeli_i_ceny/kondor_7/" TargetMode="External"/><Relationship Id="rId48" Type="http://schemas.openxmlformats.org/officeDocument/2006/relationships/image" Target="media/image21.jpeg"/><Relationship Id="rId64" Type="http://schemas.openxmlformats.org/officeDocument/2006/relationships/image" Target="media/image25.jpeg"/><Relationship Id="rId69" Type="http://schemas.openxmlformats.org/officeDocument/2006/relationships/image" Target="http://www.dverikondor.ru/upload/iblock/b49/b499706bae9e576b442f738dac2e2bf6.jpg" TargetMode="External"/><Relationship Id="rId113" Type="http://schemas.openxmlformats.org/officeDocument/2006/relationships/image" Target="http://www.dverikondor.ru/upload/resize_cache/iblock/474/192_420_1/474fd700fa8eb54061a0a1518b1de200.jpg" TargetMode="External"/><Relationship Id="rId118" Type="http://schemas.openxmlformats.org/officeDocument/2006/relationships/image" Target="media/image37.jpeg"/><Relationship Id="rId134" Type="http://schemas.openxmlformats.org/officeDocument/2006/relationships/hyperlink" Target="http://www.dverikondor.ru/modeli_i_ceny/kondor_x2/" TargetMode="External"/><Relationship Id="rId139" Type="http://schemas.openxmlformats.org/officeDocument/2006/relationships/hyperlink" Target="http://www.dverikondor.ru/modeli_i_ceny/kondor_3/" TargetMode="External"/><Relationship Id="rId80" Type="http://schemas.openxmlformats.org/officeDocument/2006/relationships/image" Target="http://www.dverikondor.ru/upload/resize_cache/iblock/8cc/192_420_1/8cc18afc48fa8f835469ade44cf58bfa.jpg" TargetMode="External"/><Relationship Id="rId85" Type="http://schemas.openxmlformats.org/officeDocument/2006/relationships/image" Target="media/image29.jpeg"/><Relationship Id="rId3" Type="http://schemas.openxmlformats.org/officeDocument/2006/relationships/webSettings" Target="webSettings.xml"/><Relationship Id="rId12" Type="http://schemas.openxmlformats.org/officeDocument/2006/relationships/hyperlink" Target="http://www.dverikondor.ru/modeli_i_ceny/kondor_prestizh/" TargetMode="External"/><Relationship Id="rId17" Type="http://schemas.openxmlformats.org/officeDocument/2006/relationships/hyperlink" Target="http://www.dverikondor.ru/modeli_i_ceny/kondor_x2/" TargetMode="External"/><Relationship Id="rId25" Type="http://schemas.openxmlformats.org/officeDocument/2006/relationships/hyperlink" Target="http://www.dverikondor.ru/modeli_i_ceny/kondor_barier/" TargetMode="External"/><Relationship Id="rId33" Type="http://schemas.openxmlformats.org/officeDocument/2006/relationships/image" Target="media/image15.jpeg"/><Relationship Id="rId38" Type="http://schemas.openxmlformats.org/officeDocument/2006/relationships/image" Target="media/image16.jpeg"/><Relationship Id="rId46" Type="http://schemas.openxmlformats.org/officeDocument/2006/relationships/image" Target="media/image20.jpeg"/><Relationship Id="rId59" Type="http://schemas.openxmlformats.org/officeDocument/2006/relationships/hyperlink" Target="http://www.dverikondor.ru/modeli_i_ceny/kondor_3/" TargetMode="External"/><Relationship Id="rId67" Type="http://schemas.openxmlformats.org/officeDocument/2006/relationships/image" Target="http://www.dverikondor.ru/upload/iblock/b49/b499706bae9e576b442f738dac2e2bf6.jpg" TargetMode="External"/><Relationship Id="rId103" Type="http://schemas.openxmlformats.org/officeDocument/2006/relationships/image" Target="http://www.dverikondor.ru/upload/resize_cache/iblock/abd/192_420_1/abd3ab700d6fcf3a0da9aa95345ebe17.jpg" TargetMode="External"/><Relationship Id="rId108" Type="http://schemas.openxmlformats.org/officeDocument/2006/relationships/hyperlink" Target="http://www.dverikondor.ru/modeli_i_ceny/kondor_x2/" TargetMode="External"/><Relationship Id="rId116" Type="http://schemas.openxmlformats.org/officeDocument/2006/relationships/hyperlink" Target="http://www.dverikondor.ru/modeli_i_ceny/kondor_chrome/" TargetMode="External"/><Relationship Id="rId124" Type="http://schemas.openxmlformats.org/officeDocument/2006/relationships/hyperlink" Target="http://www.dverikondor.ru/modeli_i_ceny/kondor_x2/" TargetMode="External"/><Relationship Id="rId129" Type="http://schemas.openxmlformats.org/officeDocument/2006/relationships/hyperlink" Target="http://www.dverikondor.ru/modeli_i_ceny/kondor_x2/" TargetMode="External"/><Relationship Id="rId137" Type="http://schemas.openxmlformats.org/officeDocument/2006/relationships/image" Target="media/image42.jpeg"/><Relationship Id="rId20" Type="http://schemas.openxmlformats.org/officeDocument/2006/relationships/image" Target="media/image9.jpeg"/><Relationship Id="rId41" Type="http://schemas.openxmlformats.org/officeDocument/2006/relationships/hyperlink" Target="http://www.dverikondor.ru/modeli_i_ceny/kondor_7/" TargetMode="External"/><Relationship Id="rId54" Type="http://schemas.openxmlformats.org/officeDocument/2006/relationships/image" Target="media/image22.jpeg"/><Relationship Id="rId62" Type="http://schemas.openxmlformats.org/officeDocument/2006/relationships/image" Target="media/image24.jpeg"/><Relationship Id="rId70" Type="http://schemas.openxmlformats.org/officeDocument/2006/relationships/image" Target="http://www.dverikondor.ru/upload/resize_cache/iblock/f53/192_420_1/f53d6e4d76fe4e7d2e1c6de4a89ab9dd.jpg" TargetMode="External"/><Relationship Id="rId75" Type="http://schemas.openxmlformats.org/officeDocument/2006/relationships/hyperlink" Target="http://www.dverikondor.ru/modeli_i_ceny/kondor_x2/" TargetMode="External"/><Relationship Id="rId83" Type="http://schemas.openxmlformats.org/officeDocument/2006/relationships/hyperlink" Target="http://www.dverikondor.ru/modeli_i_ceny/kondor_x2/" TargetMode="External"/><Relationship Id="rId88" Type="http://schemas.openxmlformats.org/officeDocument/2006/relationships/image" Target="http://www.dverikondor.ru/upload/resize_cache/iblock/82f/192_420_1/82f5a5284601bb3edf5e85145c682e20.jpg" TargetMode="External"/><Relationship Id="rId91" Type="http://schemas.openxmlformats.org/officeDocument/2006/relationships/hyperlink" Target="http://www.dverikondor.ru/modeli_i_ceny/kondor_x2/" TargetMode="External"/><Relationship Id="rId96" Type="http://schemas.openxmlformats.org/officeDocument/2006/relationships/image" Target="http://www.dverikondor.ru/upload/resize_cache/iblock/61a/192_420_1/61a204fe224b065eb967ef1a03c72e64.jpg" TargetMode="External"/><Relationship Id="rId111" Type="http://schemas.openxmlformats.org/officeDocument/2006/relationships/image" Target="http://www.dverikondor.ru/upload/resize_cache/iblock/324/192_420_1/3244c0809f763bdcc446af103b61e19b.jpg" TargetMode="External"/><Relationship Id="rId132" Type="http://schemas.openxmlformats.org/officeDocument/2006/relationships/hyperlink" Target="http://www.dverikondor.ru/modeli_i_ceny/kondor_chrome/" TargetMode="External"/><Relationship Id="rId140" Type="http://schemas.openxmlformats.org/officeDocument/2006/relationships/hyperlink" Target="http://www.dverikondor.ru/modeli_i_ceny/kondor_3/" TargetMode="External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verikondor.ru/modeli_i_ceny/kondor_prestizh/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0.jpeg"/><Relationship Id="rId28" Type="http://schemas.openxmlformats.org/officeDocument/2006/relationships/hyperlink" Target="http://www.dverikondor.ru/modeli_i_ceny/kondor_barier/" TargetMode="External"/><Relationship Id="rId36" Type="http://schemas.openxmlformats.org/officeDocument/2006/relationships/hyperlink" Target="http://www.dverikondor.ru/modeli_i_ceny/kondor_3/" TargetMode="External"/><Relationship Id="rId49" Type="http://schemas.openxmlformats.org/officeDocument/2006/relationships/image" Target="http://www.dverikondor.ru/upload/resize_cache/iblock/35d/192_420_1/35dd21ddaef1fa6e4d5608c26bf59c06.jpg" TargetMode="External"/><Relationship Id="rId57" Type="http://schemas.openxmlformats.org/officeDocument/2006/relationships/image" Target="http://www.dverikondor.ru/upload/resize_cache/iblock/127/192_420_1/127f02a3a8ce200c37888af18eee684c.jpg" TargetMode="External"/><Relationship Id="rId106" Type="http://schemas.openxmlformats.org/officeDocument/2006/relationships/hyperlink" Target="http://www.dverikondor.ru/modeli_i_ceny/kondor_chrome/" TargetMode="External"/><Relationship Id="rId114" Type="http://schemas.openxmlformats.org/officeDocument/2006/relationships/hyperlink" Target="http://www.dverikondor.ru/modeli_i_ceny/kondor_chrome/" TargetMode="External"/><Relationship Id="rId119" Type="http://schemas.openxmlformats.org/officeDocument/2006/relationships/image" Target="http://www.dverikondor.ru/upload/resize_cache/iblock/761/192_420_1/761a74902a9773d9e575ef7fcd31ce85.jpg" TargetMode="External"/><Relationship Id="rId127" Type="http://schemas.openxmlformats.org/officeDocument/2006/relationships/hyperlink" Target="http://www.dverikondor.ru/modeli_i_ceny/kondor_chrome/" TargetMode="External"/><Relationship Id="rId10" Type="http://schemas.openxmlformats.org/officeDocument/2006/relationships/image" Target="media/image4.jpeg"/><Relationship Id="rId31" Type="http://schemas.openxmlformats.org/officeDocument/2006/relationships/image" Target="media/image13.jpeg"/><Relationship Id="rId44" Type="http://schemas.openxmlformats.org/officeDocument/2006/relationships/hyperlink" Target="http://www.dverikondor.ru/modeli_i_ceny/kondor_7/" TargetMode="External"/><Relationship Id="rId52" Type="http://schemas.openxmlformats.org/officeDocument/2006/relationships/hyperlink" Target="http://www.dverikondor.ru/modeli_i_ceny/kondor_chrome/" TargetMode="External"/><Relationship Id="rId60" Type="http://schemas.openxmlformats.org/officeDocument/2006/relationships/hyperlink" Target="http://www.dverikondor.ru/modeli_i_ceny/kondor_3/" TargetMode="External"/><Relationship Id="rId65" Type="http://schemas.openxmlformats.org/officeDocument/2006/relationships/image" Target="http://www.dverikondor.ru/upload/resize_cache/iblock/25a/192_420_1/25a2073b564dfb3a86baf4582dfe98b0.jpg" TargetMode="External"/><Relationship Id="rId73" Type="http://schemas.openxmlformats.org/officeDocument/2006/relationships/hyperlink" Target="http://www.dverikondor.ru/modeli_i_ceny/kondor_chrome/" TargetMode="External"/><Relationship Id="rId78" Type="http://schemas.openxmlformats.org/officeDocument/2006/relationships/image" Target="http://www.dverikondor.ru/upload/resize_cache/iblock/25a/192_420_1/25a0f781bffb7464dbc274c47b84dd52.jpg" TargetMode="External"/><Relationship Id="rId81" Type="http://schemas.openxmlformats.org/officeDocument/2006/relationships/hyperlink" Target="http://www.dverikondor.ru/modeli_i_ceny/kondor_chrome/" TargetMode="External"/><Relationship Id="rId86" Type="http://schemas.openxmlformats.org/officeDocument/2006/relationships/image" Target="http://www.dverikondor.ru/upload/resize_cache/iblock/e00/192_420_1/e00ad27afc31c3470f89a714dc4e206a.jpg" TargetMode="External"/><Relationship Id="rId94" Type="http://schemas.openxmlformats.org/officeDocument/2006/relationships/image" Target="http://www.dverikondor.ru/upload/resize_cache/iblock/de7/192_420_1/de70e095cdb082692eabd0b241f801fe.jpg" TargetMode="External"/><Relationship Id="rId99" Type="http://schemas.openxmlformats.org/officeDocument/2006/relationships/hyperlink" Target="http://www.dverikondor.ru/modeli_i_ceny/kondor_prestizh/" TargetMode="External"/><Relationship Id="rId101" Type="http://schemas.openxmlformats.org/officeDocument/2006/relationships/hyperlink" Target="http://www.dverikondor.ru/modeli_i_ceny/kondor_prestizh/" TargetMode="External"/><Relationship Id="rId122" Type="http://schemas.openxmlformats.org/officeDocument/2006/relationships/hyperlink" Target="http://www.dverikondor.ru/modeli_i_ceny/kondor_chrome/" TargetMode="External"/><Relationship Id="rId130" Type="http://schemas.openxmlformats.org/officeDocument/2006/relationships/hyperlink" Target="http://www.dverikondor.ru/modeli_i_ceny/kondor_x2/" TargetMode="External"/><Relationship Id="rId135" Type="http://schemas.openxmlformats.org/officeDocument/2006/relationships/hyperlink" Target="http://www.dverikondor.ru/modeli_i_ceny/kondor_x2/" TargetMode="External"/><Relationship Id="rId143" Type="http://schemas.openxmlformats.org/officeDocument/2006/relationships/hyperlink" Target="http://www.dverikondor.ru/modeli_i_ceny/kondor_x2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dverikondor.ru/modeli_i_ceny/kondor_prestizh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dverikondor.ru/modeli_i_ceny/kondor_x2/" TargetMode="External"/><Relationship Id="rId39" Type="http://schemas.openxmlformats.org/officeDocument/2006/relationships/image" Target="media/image17.jpeg"/><Relationship Id="rId109" Type="http://schemas.openxmlformats.org/officeDocument/2006/relationships/hyperlink" Target="http://www.dverikondor.ru/modeli_i_ceny/kondor_x2/" TargetMode="External"/><Relationship Id="rId34" Type="http://schemas.openxmlformats.org/officeDocument/2006/relationships/hyperlink" Target="http://www.dverikondor.ru/modeli_i_ceny/kondor_3/" TargetMode="External"/><Relationship Id="rId50" Type="http://schemas.openxmlformats.org/officeDocument/2006/relationships/hyperlink" Target="http://www.dverikondor.ru/modeli_i_ceny/kondor_chrome/" TargetMode="External"/><Relationship Id="rId55" Type="http://schemas.openxmlformats.org/officeDocument/2006/relationships/image" Target="http://www.dverikondor.ru/upload/resize_cache/iblock/71d/192_420_1/71d346e94d8f493256d03ed9111ae314.jpg" TargetMode="External"/><Relationship Id="rId76" Type="http://schemas.openxmlformats.org/officeDocument/2006/relationships/hyperlink" Target="http://www.dverikondor.ru/modeli_i_ceny/kondor_x2/" TargetMode="External"/><Relationship Id="rId97" Type="http://schemas.openxmlformats.org/officeDocument/2006/relationships/hyperlink" Target="http://www.dverikondor.ru/modeli_i_ceny/kondor_prestizh/" TargetMode="External"/><Relationship Id="rId104" Type="http://schemas.openxmlformats.org/officeDocument/2006/relationships/image" Target="media/image34.jpeg"/><Relationship Id="rId120" Type="http://schemas.openxmlformats.org/officeDocument/2006/relationships/image" Target="media/image38.jpeg"/><Relationship Id="rId125" Type="http://schemas.openxmlformats.org/officeDocument/2006/relationships/hyperlink" Target="http://www.dverikondor.ru/modeli_i_ceny/kondor_x2/" TargetMode="External"/><Relationship Id="rId141" Type="http://schemas.openxmlformats.org/officeDocument/2006/relationships/hyperlink" Target="http://www.dverikondor.ru/modeli_i_ceny/kondor_chrome/" TargetMode="External"/><Relationship Id="rId146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image" Target="media/image26.jpeg"/><Relationship Id="rId92" Type="http://schemas.openxmlformats.org/officeDocument/2006/relationships/hyperlink" Target="http://www.dverikondor.ru/modeli_i_ceny/kondor_x2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dverikondor.ru/modeli_i_ceny/kondor_barier/" TargetMode="External"/><Relationship Id="rId24" Type="http://schemas.openxmlformats.org/officeDocument/2006/relationships/hyperlink" Target="http://www.dverikondor.ru/modeli_i_ceny/kondor_barier/" TargetMode="External"/><Relationship Id="rId40" Type="http://schemas.openxmlformats.org/officeDocument/2006/relationships/image" Target="media/image18.jpeg"/><Relationship Id="rId45" Type="http://schemas.openxmlformats.org/officeDocument/2006/relationships/image" Target="media/image19.jpeg"/><Relationship Id="rId66" Type="http://schemas.openxmlformats.org/officeDocument/2006/relationships/hyperlink" Target="http://www.dverikondor.ru/modeli_i_ceny/kondor_chrome/" TargetMode="External"/><Relationship Id="rId87" Type="http://schemas.openxmlformats.org/officeDocument/2006/relationships/image" Target="media/image30.jpeg"/><Relationship Id="rId110" Type="http://schemas.openxmlformats.org/officeDocument/2006/relationships/image" Target="media/image35.jpeg"/><Relationship Id="rId115" Type="http://schemas.openxmlformats.org/officeDocument/2006/relationships/image" Target="http://www.dverikondor.ru/upload/iblock/b49/b499706bae9e576b442f738dac2e2bf6.jpg" TargetMode="External"/><Relationship Id="rId131" Type="http://schemas.openxmlformats.org/officeDocument/2006/relationships/image" Target="media/image40.jpeg"/><Relationship Id="rId136" Type="http://schemas.openxmlformats.org/officeDocument/2006/relationships/image" Target="media/image41.jpeg"/><Relationship Id="rId61" Type="http://schemas.openxmlformats.org/officeDocument/2006/relationships/hyperlink" Target="http://www.dverikondor.ru/modeli_i_ceny/kondor_3/" TargetMode="External"/><Relationship Id="rId82" Type="http://schemas.openxmlformats.org/officeDocument/2006/relationships/image" Target="http://www.dverikondor.ru/upload/iblock/b49/b499706bae9e576b442f738dac2e2bf6.jpg" TargetMode="External"/><Relationship Id="rId19" Type="http://schemas.openxmlformats.org/officeDocument/2006/relationships/image" Target="media/image8.jpeg"/><Relationship Id="rId14" Type="http://schemas.openxmlformats.org/officeDocument/2006/relationships/image" Target="media/image6.jpeg"/><Relationship Id="rId30" Type="http://schemas.openxmlformats.org/officeDocument/2006/relationships/hyperlink" Target="http://www.dverikondor.ru/modeli_i_ceny/kondor_5/" TargetMode="External"/><Relationship Id="rId35" Type="http://schemas.openxmlformats.org/officeDocument/2006/relationships/hyperlink" Target="http://www.dverikondor.ru/modeli_i_ceny/kondor_3/" TargetMode="External"/><Relationship Id="rId56" Type="http://schemas.openxmlformats.org/officeDocument/2006/relationships/image" Target="media/image23.jpeg"/><Relationship Id="rId77" Type="http://schemas.openxmlformats.org/officeDocument/2006/relationships/image" Target="media/image27.jpeg"/><Relationship Id="rId100" Type="http://schemas.openxmlformats.org/officeDocument/2006/relationships/hyperlink" Target="http://www.dverikondor.ru/modeli_i_ceny/kondor_prestizh/" TargetMode="External"/><Relationship Id="rId105" Type="http://schemas.openxmlformats.org/officeDocument/2006/relationships/image" Target="http://www.dverikondor.ru/upload/resize_cache/iblock/6a3/192_420_1/6a33e359783ba165295b543d712462dd.jpg" TargetMode="External"/><Relationship Id="rId126" Type="http://schemas.openxmlformats.org/officeDocument/2006/relationships/image" Target="media/image39.jpeg"/><Relationship Id="rId8" Type="http://schemas.openxmlformats.org/officeDocument/2006/relationships/hyperlink" Target="http://www.dverikondor.ru/modeli_i_ceny/kondor_prestizh/" TargetMode="External"/><Relationship Id="rId51" Type="http://schemas.openxmlformats.org/officeDocument/2006/relationships/image" Target="http://www.dverikondor.ru/upload/iblock/b49/b499706bae9e576b442f738dac2e2bf6.jpg" TargetMode="External"/><Relationship Id="rId72" Type="http://schemas.openxmlformats.org/officeDocument/2006/relationships/image" Target="http://www.dverikondor.ru/upload/resize_cache/iblock/2e4/192_420_1/2e4c77a329d4f912dd68767891868e3a.jpg" TargetMode="External"/><Relationship Id="rId93" Type="http://schemas.openxmlformats.org/officeDocument/2006/relationships/image" Target="media/image31.jpeg"/><Relationship Id="rId98" Type="http://schemas.openxmlformats.org/officeDocument/2006/relationships/hyperlink" Target="http://www.dverikondor.ru/modeli_i_ceny/kondor_prestizh/" TargetMode="External"/><Relationship Id="rId121" Type="http://schemas.openxmlformats.org/officeDocument/2006/relationships/image" Target="http://www.dverikondor.ru/upload/resize_cache/iblock/56b/192_420_1/56b90a29828f4a72848892da270535c7.jpg" TargetMode="External"/><Relationship Id="rId142" Type="http://schemas.openxmlformats.org/officeDocument/2006/relationships/image" Target="http://www.dverikondor.ru/upload/iblock/b49/b499706bae9e576b442f738dac2e2bf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310</TotalTime>
  <Pages>10</Pages>
  <Words>2944</Words>
  <Characters>16783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121</cp:revision>
  <dcterms:created xsi:type="dcterms:W3CDTF">2015-04-27T10:12:00Z</dcterms:created>
  <dcterms:modified xsi:type="dcterms:W3CDTF">2015-05-05T07:00:00Z</dcterms:modified>
</cp:coreProperties>
</file>